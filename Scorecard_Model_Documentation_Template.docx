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1888A" w14:textId="5A9E462C" w:rsidR="00E81978" w:rsidRDefault="00F05CC9">
      <w:pPr>
        <w:pStyle w:val="Title"/>
      </w:pPr>
      <w:sdt>
        <w:sdtPr>
          <w:alias w:val="Title:"/>
          <w:tag w:val="Title:"/>
          <w:id w:val="726351117"/>
          <w:placeholder>
            <w:docPart w:val="E4E04D7CDB7B44C690CD00FDD628895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831B6">
            <w:t>Scorecard Model Acquisition</w:t>
          </w:r>
          <w:r w:rsidR="00F0456B">
            <w:t xml:space="preserve"> Template</w:t>
          </w:r>
        </w:sdtContent>
      </w:sdt>
    </w:p>
    <w:p w14:paraId="6A7FEEB2" w14:textId="692CC1B6" w:rsidR="00B823AA" w:rsidRDefault="00444F70" w:rsidP="00B823AA">
      <w:pPr>
        <w:pStyle w:val="Title2"/>
      </w:pPr>
      <w:r>
        <w:t>Indra Lukas Tjahaja</w:t>
      </w:r>
    </w:p>
    <w:p w14:paraId="48F51754" w14:textId="7EFA2A0C" w:rsidR="00E81978" w:rsidRDefault="00E81978" w:rsidP="00B823AA">
      <w:pPr>
        <w:pStyle w:val="Title2"/>
      </w:pPr>
    </w:p>
    <w:p w14:paraId="7D8CC43C" w14:textId="67F920F2" w:rsidR="00E81978" w:rsidRDefault="001E2965">
      <w:pPr>
        <w:pStyle w:val="Title"/>
      </w:pPr>
      <w:r>
        <w:t xml:space="preserve">This template created for </w:t>
      </w:r>
      <w:r w:rsidR="00444F70">
        <w:t>AWDA – Maucash Training</w:t>
      </w:r>
    </w:p>
    <w:p w14:paraId="1C512005" w14:textId="4D6B510E" w:rsidR="00E81978" w:rsidRDefault="00E81978" w:rsidP="00B823AA">
      <w:pPr>
        <w:pStyle w:val="Title2"/>
      </w:pPr>
    </w:p>
    <w:p w14:paraId="1A49BC8B" w14:textId="77777777" w:rsidR="00092FB5" w:rsidRDefault="00092FB5">
      <w:r>
        <w:br w:type="page"/>
      </w:r>
    </w:p>
    <w:sdt>
      <w:sdtPr>
        <w:rPr>
          <w:rFonts w:asciiTheme="minorHAnsi" w:eastAsiaTheme="minorEastAsia" w:hAnsiTheme="minorHAnsi" w:cstheme="minorBidi"/>
          <w:b w:val="0"/>
          <w:szCs w:val="24"/>
        </w:rPr>
        <w:id w:val="-1923936501"/>
        <w:docPartObj>
          <w:docPartGallery w:val="Table of Contents"/>
          <w:docPartUnique/>
        </w:docPartObj>
      </w:sdtPr>
      <w:sdtEndPr>
        <w:rPr>
          <w:bCs/>
          <w:noProof/>
        </w:rPr>
      </w:sdtEndPr>
      <w:sdtContent>
        <w:p w14:paraId="3770F6AC" w14:textId="00A14A40" w:rsidR="008A5B9E" w:rsidRDefault="008A5B9E">
          <w:pPr>
            <w:pStyle w:val="TOCHeading"/>
          </w:pPr>
          <w:r>
            <w:t>Contents</w:t>
          </w:r>
        </w:p>
        <w:p w14:paraId="49738C7C" w14:textId="0ED87E91" w:rsidR="001E6F79" w:rsidRDefault="008A5B9E">
          <w:pPr>
            <w:pStyle w:val="TOC1"/>
            <w:tabs>
              <w:tab w:val="right" w:leader="dot" w:pos="9350"/>
            </w:tabs>
            <w:rPr>
              <w:noProof/>
              <w:kern w:val="0"/>
              <w:sz w:val="22"/>
              <w:szCs w:val="22"/>
              <w:lang w:val="en-ID" w:eastAsia="en-ID"/>
            </w:rPr>
          </w:pPr>
          <w:r>
            <w:fldChar w:fldCharType="begin"/>
          </w:r>
          <w:r>
            <w:instrText xml:space="preserve"> TOC \o "1-3" \h \z \u </w:instrText>
          </w:r>
          <w:r>
            <w:fldChar w:fldCharType="separate"/>
          </w:r>
          <w:hyperlink w:anchor="_Toc85094349" w:history="1">
            <w:r w:rsidR="001E6F79" w:rsidRPr="002A2F47">
              <w:rPr>
                <w:rStyle w:val="Hyperlink"/>
                <w:noProof/>
              </w:rPr>
              <w:t>1. Executive Summary</w:t>
            </w:r>
            <w:r w:rsidR="001E6F79">
              <w:rPr>
                <w:noProof/>
                <w:webHidden/>
              </w:rPr>
              <w:tab/>
            </w:r>
            <w:r w:rsidR="001E6F79">
              <w:rPr>
                <w:noProof/>
                <w:webHidden/>
              </w:rPr>
              <w:fldChar w:fldCharType="begin"/>
            </w:r>
            <w:r w:rsidR="001E6F79">
              <w:rPr>
                <w:noProof/>
                <w:webHidden/>
              </w:rPr>
              <w:instrText xml:space="preserve"> PAGEREF _Toc85094349 \h </w:instrText>
            </w:r>
            <w:r w:rsidR="001E6F79">
              <w:rPr>
                <w:noProof/>
                <w:webHidden/>
              </w:rPr>
            </w:r>
            <w:r w:rsidR="001E6F79">
              <w:rPr>
                <w:noProof/>
                <w:webHidden/>
              </w:rPr>
              <w:fldChar w:fldCharType="separate"/>
            </w:r>
            <w:r w:rsidR="001E6F79">
              <w:rPr>
                <w:noProof/>
                <w:webHidden/>
              </w:rPr>
              <w:t>4</w:t>
            </w:r>
            <w:r w:rsidR="001E6F79">
              <w:rPr>
                <w:noProof/>
                <w:webHidden/>
              </w:rPr>
              <w:fldChar w:fldCharType="end"/>
            </w:r>
          </w:hyperlink>
        </w:p>
        <w:p w14:paraId="70E13D3F" w14:textId="54031229" w:rsidR="001E6F79" w:rsidRDefault="00F05CC9">
          <w:pPr>
            <w:pStyle w:val="TOC1"/>
            <w:tabs>
              <w:tab w:val="right" w:leader="dot" w:pos="9350"/>
            </w:tabs>
            <w:rPr>
              <w:noProof/>
              <w:kern w:val="0"/>
              <w:sz w:val="22"/>
              <w:szCs w:val="22"/>
              <w:lang w:val="en-ID" w:eastAsia="en-ID"/>
            </w:rPr>
          </w:pPr>
          <w:hyperlink w:anchor="_Toc85094350" w:history="1">
            <w:r w:rsidR="001E6F79" w:rsidRPr="002A2F47">
              <w:rPr>
                <w:rStyle w:val="Hyperlink"/>
                <w:noProof/>
              </w:rPr>
              <w:t>2. Introduction</w:t>
            </w:r>
            <w:r w:rsidR="001E6F79">
              <w:rPr>
                <w:noProof/>
                <w:webHidden/>
              </w:rPr>
              <w:tab/>
            </w:r>
            <w:r w:rsidR="001E6F79">
              <w:rPr>
                <w:noProof/>
                <w:webHidden/>
              </w:rPr>
              <w:fldChar w:fldCharType="begin"/>
            </w:r>
            <w:r w:rsidR="001E6F79">
              <w:rPr>
                <w:noProof/>
                <w:webHidden/>
              </w:rPr>
              <w:instrText xml:space="preserve"> PAGEREF _Toc85094350 \h </w:instrText>
            </w:r>
            <w:r w:rsidR="001E6F79">
              <w:rPr>
                <w:noProof/>
                <w:webHidden/>
              </w:rPr>
            </w:r>
            <w:r w:rsidR="001E6F79">
              <w:rPr>
                <w:noProof/>
                <w:webHidden/>
              </w:rPr>
              <w:fldChar w:fldCharType="separate"/>
            </w:r>
            <w:r w:rsidR="001E6F79">
              <w:rPr>
                <w:noProof/>
                <w:webHidden/>
              </w:rPr>
              <w:t>5</w:t>
            </w:r>
            <w:r w:rsidR="001E6F79">
              <w:rPr>
                <w:noProof/>
                <w:webHidden/>
              </w:rPr>
              <w:fldChar w:fldCharType="end"/>
            </w:r>
          </w:hyperlink>
        </w:p>
        <w:p w14:paraId="0BF78FAD" w14:textId="2694451B" w:rsidR="001E6F79" w:rsidRDefault="00F05CC9">
          <w:pPr>
            <w:pStyle w:val="TOC1"/>
            <w:tabs>
              <w:tab w:val="right" w:leader="dot" w:pos="9350"/>
            </w:tabs>
            <w:rPr>
              <w:noProof/>
              <w:kern w:val="0"/>
              <w:sz w:val="22"/>
              <w:szCs w:val="22"/>
              <w:lang w:val="en-ID" w:eastAsia="en-ID"/>
            </w:rPr>
          </w:pPr>
          <w:hyperlink w:anchor="_Toc85094351" w:history="1">
            <w:r w:rsidR="001E6F79" w:rsidRPr="002A2F47">
              <w:rPr>
                <w:rStyle w:val="Hyperlink"/>
                <w:noProof/>
              </w:rPr>
              <w:t>3. Model Objectives</w:t>
            </w:r>
            <w:r w:rsidR="001E6F79">
              <w:rPr>
                <w:noProof/>
                <w:webHidden/>
              </w:rPr>
              <w:tab/>
            </w:r>
            <w:r w:rsidR="001E6F79">
              <w:rPr>
                <w:noProof/>
                <w:webHidden/>
              </w:rPr>
              <w:fldChar w:fldCharType="begin"/>
            </w:r>
            <w:r w:rsidR="001E6F79">
              <w:rPr>
                <w:noProof/>
                <w:webHidden/>
              </w:rPr>
              <w:instrText xml:space="preserve"> PAGEREF _Toc85094351 \h </w:instrText>
            </w:r>
            <w:r w:rsidR="001E6F79">
              <w:rPr>
                <w:noProof/>
                <w:webHidden/>
              </w:rPr>
            </w:r>
            <w:r w:rsidR="001E6F79">
              <w:rPr>
                <w:noProof/>
                <w:webHidden/>
              </w:rPr>
              <w:fldChar w:fldCharType="separate"/>
            </w:r>
            <w:r w:rsidR="001E6F79">
              <w:rPr>
                <w:noProof/>
                <w:webHidden/>
              </w:rPr>
              <w:t>6</w:t>
            </w:r>
            <w:r w:rsidR="001E6F79">
              <w:rPr>
                <w:noProof/>
                <w:webHidden/>
              </w:rPr>
              <w:fldChar w:fldCharType="end"/>
            </w:r>
          </w:hyperlink>
        </w:p>
        <w:p w14:paraId="334FA801" w14:textId="11DFD69B" w:rsidR="001E6F79" w:rsidRDefault="00F05CC9">
          <w:pPr>
            <w:pStyle w:val="TOC2"/>
            <w:tabs>
              <w:tab w:val="right" w:leader="dot" w:pos="9350"/>
            </w:tabs>
            <w:rPr>
              <w:noProof/>
              <w:kern w:val="0"/>
              <w:sz w:val="22"/>
              <w:szCs w:val="22"/>
              <w:lang w:val="en-ID" w:eastAsia="en-ID"/>
            </w:rPr>
          </w:pPr>
          <w:hyperlink w:anchor="_Toc85094352" w:history="1">
            <w:r w:rsidR="001E6F79" w:rsidRPr="002A2F47">
              <w:rPr>
                <w:rStyle w:val="Hyperlink"/>
                <w:noProof/>
              </w:rPr>
              <w:t>3.1 Model History</w:t>
            </w:r>
            <w:r w:rsidR="001E6F79">
              <w:rPr>
                <w:noProof/>
                <w:webHidden/>
              </w:rPr>
              <w:tab/>
            </w:r>
            <w:r w:rsidR="001E6F79">
              <w:rPr>
                <w:noProof/>
                <w:webHidden/>
              </w:rPr>
              <w:fldChar w:fldCharType="begin"/>
            </w:r>
            <w:r w:rsidR="001E6F79">
              <w:rPr>
                <w:noProof/>
                <w:webHidden/>
              </w:rPr>
              <w:instrText xml:space="preserve"> PAGEREF _Toc85094352 \h </w:instrText>
            </w:r>
            <w:r w:rsidR="001E6F79">
              <w:rPr>
                <w:noProof/>
                <w:webHidden/>
              </w:rPr>
            </w:r>
            <w:r w:rsidR="001E6F79">
              <w:rPr>
                <w:noProof/>
                <w:webHidden/>
              </w:rPr>
              <w:fldChar w:fldCharType="separate"/>
            </w:r>
            <w:r w:rsidR="001E6F79">
              <w:rPr>
                <w:noProof/>
                <w:webHidden/>
              </w:rPr>
              <w:t>6</w:t>
            </w:r>
            <w:r w:rsidR="001E6F79">
              <w:rPr>
                <w:noProof/>
                <w:webHidden/>
              </w:rPr>
              <w:fldChar w:fldCharType="end"/>
            </w:r>
          </w:hyperlink>
        </w:p>
        <w:p w14:paraId="11ED0522" w14:textId="5E2144A8" w:rsidR="001E6F79" w:rsidRDefault="00F05CC9">
          <w:pPr>
            <w:pStyle w:val="TOC1"/>
            <w:tabs>
              <w:tab w:val="right" w:leader="dot" w:pos="9350"/>
            </w:tabs>
            <w:rPr>
              <w:noProof/>
              <w:kern w:val="0"/>
              <w:sz w:val="22"/>
              <w:szCs w:val="22"/>
              <w:lang w:val="en-ID" w:eastAsia="en-ID"/>
            </w:rPr>
          </w:pPr>
          <w:hyperlink w:anchor="_Toc85094353" w:history="1">
            <w:r w:rsidR="001E6F79" w:rsidRPr="002A2F47">
              <w:rPr>
                <w:rStyle w:val="Hyperlink"/>
                <w:noProof/>
              </w:rPr>
              <w:t>4. Data</w:t>
            </w:r>
            <w:r w:rsidR="001E6F79">
              <w:rPr>
                <w:noProof/>
                <w:webHidden/>
              </w:rPr>
              <w:tab/>
            </w:r>
            <w:r w:rsidR="001E6F79">
              <w:rPr>
                <w:noProof/>
                <w:webHidden/>
              </w:rPr>
              <w:fldChar w:fldCharType="begin"/>
            </w:r>
            <w:r w:rsidR="001E6F79">
              <w:rPr>
                <w:noProof/>
                <w:webHidden/>
              </w:rPr>
              <w:instrText xml:space="preserve"> PAGEREF _Toc85094353 \h </w:instrText>
            </w:r>
            <w:r w:rsidR="001E6F79">
              <w:rPr>
                <w:noProof/>
                <w:webHidden/>
              </w:rPr>
            </w:r>
            <w:r w:rsidR="001E6F79">
              <w:rPr>
                <w:noProof/>
                <w:webHidden/>
              </w:rPr>
              <w:fldChar w:fldCharType="separate"/>
            </w:r>
            <w:r w:rsidR="001E6F79">
              <w:rPr>
                <w:noProof/>
                <w:webHidden/>
              </w:rPr>
              <w:t>7</w:t>
            </w:r>
            <w:r w:rsidR="001E6F79">
              <w:rPr>
                <w:noProof/>
                <w:webHidden/>
              </w:rPr>
              <w:fldChar w:fldCharType="end"/>
            </w:r>
          </w:hyperlink>
        </w:p>
        <w:p w14:paraId="4CEAA9DD" w14:textId="3A36FE59" w:rsidR="001E6F79" w:rsidRDefault="00F05CC9">
          <w:pPr>
            <w:pStyle w:val="TOC2"/>
            <w:tabs>
              <w:tab w:val="right" w:leader="dot" w:pos="9350"/>
            </w:tabs>
            <w:rPr>
              <w:noProof/>
              <w:kern w:val="0"/>
              <w:sz w:val="22"/>
              <w:szCs w:val="22"/>
              <w:lang w:val="en-ID" w:eastAsia="en-ID"/>
            </w:rPr>
          </w:pPr>
          <w:hyperlink w:anchor="_Toc85094354" w:history="1">
            <w:r w:rsidR="001E6F79" w:rsidRPr="002A2F47">
              <w:rPr>
                <w:rStyle w:val="Hyperlink"/>
                <w:noProof/>
              </w:rPr>
              <w:t>4.1 Data Source and Collection</w:t>
            </w:r>
            <w:r w:rsidR="001E6F79">
              <w:rPr>
                <w:noProof/>
                <w:webHidden/>
              </w:rPr>
              <w:tab/>
            </w:r>
            <w:r w:rsidR="001E6F79">
              <w:rPr>
                <w:noProof/>
                <w:webHidden/>
              </w:rPr>
              <w:fldChar w:fldCharType="begin"/>
            </w:r>
            <w:r w:rsidR="001E6F79">
              <w:rPr>
                <w:noProof/>
                <w:webHidden/>
              </w:rPr>
              <w:instrText xml:space="preserve"> PAGEREF _Toc85094354 \h </w:instrText>
            </w:r>
            <w:r w:rsidR="001E6F79">
              <w:rPr>
                <w:noProof/>
                <w:webHidden/>
              </w:rPr>
            </w:r>
            <w:r w:rsidR="001E6F79">
              <w:rPr>
                <w:noProof/>
                <w:webHidden/>
              </w:rPr>
              <w:fldChar w:fldCharType="separate"/>
            </w:r>
            <w:r w:rsidR="001E6F79">
              <w:rPr>
                <w:noProof/>
                <w:webHidden/>
              </w:rPr>
              <w:t>7</w:t>
            </w:r>
            <w:r w:rsidR="001E6F79">
              <w:rPr>
                <w:noProof/>
                <w:webHidden/>
              </w:rPr>
              <w:fldChar w:fldCharType="end"/>
            </w:r>
          </w:hyperlink>
        </w:p>
        <w:p w14:paraId="61836C2F" w14:textId="35090AE8" w:rsidR="001E6F79" w:rsidRDefault="00F05CC9">
          <w:pPr>
            <w:pStyle w:val="TOC2"/>
            <w:tabs>
              <w:tab w:val="right" w:leader="dot" w:pos="9350"/>
            </w:tabs>
            <w:rPr>
              <w:noProof/>
              <w:kern w:val="0"/>
              <w:sz w:val="22"/>
              <w:szCs w:val="22"/>
              <w:lang w:val="en-ID" w:eastAsia="en-ID"/>
            </w:rPr>
          </w:pPr>
          <w:hyperlink w:anchor="_Toc85094355" w:history="1">
            <w:r w:rsidR="001E6F79" w:rsidRPr="002A2F47">
              <w:rPr>
                <w:rStyle w:val="Hyperlink"/>
                <w:noProof/>
              </w:rPr>
              <w:t>4.2 Exclusion</w:t>
            </w:r>
            <w:r w:rsidR="001E6F79">
              <w:rPr>
                <w:noProof/>
                <w:webHidden/>
              </w:rPr>
              <w:tab/>
            </w:r>
            <w:r w:rsidR="001E6F79">
              <w:rPr>
                <w:noProof/>
                <w:webHidden/>
              </w:rPr>
              <w:fldChar w:fldCharType="begin"/>
            </w:r>
            <w:r w:rsidR="001E6F79">
              <w:rPr>
                <w:noProof/>
                <w:webHidden/>
              </w:rPr>
              <w:instrText xml:space="preserve"> PAGEREF _Toc85094355 \h </w:instrText>
            </w:r>
            <w:r w:rsidR="001E6F79">
              <w:rPr>
                <w:noProof/>
                <w:webHidden/>
              </w:rPr>
            </w:r>
            <w:r w:rsidR="001E6F79">
              <w:rPr>
                <w:noProof/>
                <w:webHidden/>
              </w:rPr>
              <w:fldChar w:fldCharType="separate"/>
            </w:r>
            <w:r w:rsidR="001E6F79">
              <w:rPr>
                <w:noProof/>
                <w:webHidden/>
              </w:rPr>
              <w:t>7</w:t>
            </w:r>
            <w:r w:rsidR="001E6F79">
              <w:rPr>
                <w:noProof/>
                <w:webHidden/>
              </w:rPr>
              <w:fldChar w:fldCharType="end"/>
            </w:r>
          </w:hyperlink>
        </w:p>
        <w:p w14:paraId="09DA2C4E" w14:textId="567AE3B0" w:rsidR="001E6F79" w:rsidRDefault="00F05CC9">
          <w:pPr>
            <w:pStyle w:val="TOC2"/>
            <w:tabs>
              <w:tab w:val="right" w:leader="dot" w:pos="9350"/>
            </w:tabs>
            <w:rPr>
              <w:noProof/>
              <w:kern w:val="0"/>
              <w:sz w:val="22"/>
              <w:szCs w:val="22"/>
              <w:lang w:val="en-ID" w:eastAsia="en-ID"/>
            </w:rPr>
          </w:pPr>
          <w:hyperlink w:anchor="_Toc85094356" w:history="1">
            <w:r w:rsidR="001E6F79" w:rsidRPr="002A2F47">
              <w:rPr>
                <w:rStyle w:val="Hyperlink"/>
                <w:noProof/>
              </w:rPr>
              <w:t>4.3 Limitation of Data</w:t>
            </w:r>
            <w:r w:rsidR="001E6F79">
              <w:rPr>
                <w:noProof/>
                <w:webHidden/>
              </w:rPr>
              <w:tab/>
            </w:r>
            <w:r w:rsidR="001E6F79">
              <w:rPr>
                <w:noProof/>
                <w:webHidden/>
              </w:rPr>
              <w:fldChar w:fldCharType="begin"/>
            </w:r>
            <w:r w:rsidR="001E6F79">
              <w:rPr>
                <w:noProof/>
                <w:webHidden/>
              </w:rPr>
              <w:instrText xml:space="preserve"> PAGEREF _Toc85094356 \h </w:instrText>
            </w:r>
            <w:r w:rsidR="001E6F79">
              <w:rPr>
                <w:noProof/>
                <w:webHidden/>
              </w:rPr>
            </w:r>
            <w:r w:rsidR="001E6F79">
              <w:rPr>
                <w:noProof/>
                <w:webHidden/>
              </w:rPr>
              <w:fldChar w:fldCharType="separate"/>
            </w:r>
            <w:r w:rsidR="001E6F79">
              <w:rPr>
                <w:noProof/>
                <w:webHidden/>
              </w:rPr>
              <w:t>7</w:t>
            </w:r>
            <w:r w:rsidR="001E6F79">
              <w:rPr>
                <w:noProof/>
                <w:webHidden/>
              </w:rPr>
              <w:fldChar w:fldCharType="end"/>
            </w:r>
          </w:hyperlink>
        </w:p>
        <w:p w14:paraId="11E26F06" w14:textId="422FC3C0" w:rsidR="001E6F79" w:rsidRDefault="00F05CC9">
          <w:pPr>
            <w:pStyle w:val="TOC1"/>
            <w:tabs>
              <w:tab w:val="right" w:leader="dot" w:pos="9350"/>
            </w:tabs>
            <w:rPr>
              <w:noProof/>
              <w:kern w:val="0"/>
              <w:sz w:val="22"/>
              <w:szCs w:val="22"/>
              <w:lang w:val="en-ID" w:eastAsia="en-ID"/>
            </w:rPr>
          </w:pPr>
          <w:hyperlink w:anchor="_Toc85094357" w:history="1">
            <w:r w:rsidR="001E6F79" w:rsidRPr="002A2F47">
              <w:rPr>
                <w:rStyle w:val="Hyperlink"/>
                <w:noProof/>
              </w:rPr>
              <w:t>5. Model Development Methodology</w:t>
            </w:r>
            <w:r w:rsidR="001E6F79">
              <w:rPr>
                <w:noProof/>
                <w:webHidden/>
              </w:rPr>
              <w:tab/>
            </w:r>
            <w:r w:rsidR="001E6F79">
              <w:rPr>
                <w:noProof/>
                <w:webHidden/>
              </w:rPr>
              <w:fldChar w:fldCharType="begin"/>
            </w:r>
            <w:r w:rsidR="001E6F79">
              <w:rPr>
                <w:noProof/>
                <w:webHidden/>
              </w:rPr>
              <w:instrText xml:space="preserve"> PAGEREF _Toc85094357 \h </w:instrText>
            </w:r>
            <w:r w:rsidR="001E6F79">
              <w:rPr>
                <w:noProof/>
                <w:webHidden/>
              </w:rPr>
            </w:r>
            <w:r w:rsidR="001E6F79">
              <w:rPr>
                <w:noProof/>
                <w:webHidden/>
              </w:rPr>
              <w:fldChar w:fldCharType="separate"/>
            </w:r>
            <w:r w:rsidR="001E6F79">
              <w:rPr>
                <w:noProof/>
                <w:webHidden/>
              </w:rPr>
              <w:t>8</w:t>
            </w:r>
            <w:r w:rsidR="001E6F79">
              <w:rPr>
                <w:noProof/>
                <w:webHidden/>
              </w:rPr>
              <w:fldChar w:fldCharType="end"/>
            </w:r>
          </w:hyperlink>
        </w:p>
        <w:p w14:paraId="36CA05FB" w14:textId="1E588B3C" w:rsidR="001E6F79" w:rsidRDefault="00F05CC9">
          <w:pPr>
            <w:pStyle w:val="TOC2"/>
            <w:tabs>
              <w:tab w:val="right" w:leader="dot" w:pos="9350"/>
            </w:tabs>
            <w:rPr>
              <w:noProof/>
              <w:kern w:val="0"/>
              <w:sz w:val="22"/>
              <w:szCs w:val="22"/>
              <w:lang w:val="en-ID" w:eastAsia="en-ID"/>
            </w:rPr>
          </w:pPr>
          <w:hyperlink w:anchor="_Toc85094358" w:history="1">
            <w:r w:rsidR="001E6F79" w:rsidRPr="002A2F47">
              <w:rPr>
                <w:rStyle w:val="Hyperlink"/>
                <w:noProof/>
              </w:rPr>
              <w:t>5.1 Development Overview</w:t>
            </w:r>
            <w:r w:rsidR="001E6F79">
              <w:rPr>
                <w:noProof/>
                <w:webHidden/>
              </w:rPr>
              <w:tab/>
            </w:r>
            <w:r w:rsidR="001E6F79">
              <w:rPr>
                <w:noProof/>
                <w:webHidden/>
              </w:rPr>
              <w:fldChar w:fldCharType="begin"/>
            </w:r>
            <w:r w:rsidR="001E6F79">
              <w:rPr>
                <w:noProof/>
                <w:webHidden/>
              </w:rPr>
              <w:instrText xml:space="preserve"> PAGEREF _Toc85094358 \h </w:instrText>
            </w:r>
            <w:r w:rsidR="001E6F79">
              <w:rPr>
                <w:noProof/>
                <w:webHidden/>
              </w:rPr>
            </w:r>
            <w:r w:rsidR="001E6F79">
              <w:rPr>
                <w:noProof/>
                <w:webHidden/>
              </w:rPr>
              <w:fldChar w:fldCharType="separate"/>
            </w:r>
            <w:r w:rsidR="001E6F79">
              <w:rPr>
                <w:noProof/>
                <w:webHidden/>
              </w:rPr>
              <w:t>8</w:t>
            </w:r>
            <w:r w:rsidR="001E6F79">
              <w:rPr>
                <w:noProof/>
                <w:webHidden/>
              </w:rPr>
              <w:fldChar w:fldCharType="end"/>
            </w:r>
          </w:hyperlink>
        </w:p>
        <w:p w14:paraId="7F544EFD" w14:textId="555B4CC5" w:rsidR="001E6F79" w:rsidRDefault="00F05CC9">
          <w:pPr>
            <w:pStyle w:val="TOC2"/>
            <w:tabs>
              <w:tab w:val="right" w:leader="dot" w:pos="9350"/>
            </w:tabs>
            <w:rPr>
              <w:noProof/>
              <w:kern w:val="0"/>
              <w:sz w:val="22"/>
              <w:szCs w:val="22"/>
              <w:lang w:val="en-ID" w:eastAsia="en-ID"/>
            </w:rPr>
          </w:pPr>
          <w:hyperlink w:anchor="_Toc85094359" w:history="1">
            <w:r w:rsidR="001E6F79" w:rsidRPr="002A2F47">
              <w:rPr>
                <w:rStyle w:val="Hyperlink"/>
                <w:noProof/>
              </w:rPr>
              <w:t>5.2 Univariate Analysis</w:t>
            </w:r>
            <w:r w:rsidR="001E6F79">
              <w:rPr>
                <w:noProof/>
                <w:webHidden/>
              </w:rPr>
              <w:tab/>
            </w:r>
            <w:r w:rsidR="001E6F79">
              <w:rPr>
                <w:noProof/>
                <w:webHidden/>
              </w:rPr>
              <w:fldChar w:fldCharType="begin"/>
            </w:r>
            <w:r w:rsidR="001E6F79">
              <w:rPr>
                <w:noProof/>
                <w:webHidden/>
              </w:rPr>
              <w:instrText xml:space="preserve"> PAGEREF _Toc85094359 \h </w:instrText>
            </w:r>
            <w:r w:rsidR="001E6F79">
              <w:rPr>
                <w:noProof/>
                <w:webHidden/>
              </w:rPr>
            </w:r>
            <w:r w:rsidR="001E6F79">
              <w:rPr>
                <w:noProof/>
                <w:webHidden/>
              </w:rPr>
              <w:fldChar w:fldCharType="separate"/>
            </w:r>
            <w:r w:rsidR="001E6F79">
              <w:rPr>
                <w:noProof/>
                <w:webHidden/>
              </w:rPr>
              <w:t>8</w:t>
            </w:r>
            <w:r w:rsidR="001E6F79">
              <w:rPr>
                <w:noProof/>
                <w:webHidden/>
              </w:rPr>
              <w:fldChar w:fldCharType="end"/>
            </w:r>
          </w:hyperlink>
        </w:p>
        <w:p w14:paraId="606733D3" w14:textId="7DC60D5C" w:rsidR="001E6F79" w:rsidRDefault="00F05CC9">
          <w:pPr>
            <w:pStyle w:val="TOC3"/>
            <w:tabs>
              <w:tab w:val="right" w:leader="dot" w:pos="9350"/>
            </w:tabs>
            <w:rPr>
              <w:noProof/>
              <w:kern w:val="0"/>
              <w:sz w:val="22"/>
              <w:szCs w:val="22"/>
              <w:lang w:val="en-ID" w:eastAsia="en-ID"/>
            </w:rPr>
          </w:pPr>
          <w:hyperlink w:anchor="_Toc85094360" w:history="1">
            <w:r w:rsidR="001E6F79" w:rsidRPr="002A2F47">
              <w:rPr>
                <w:rStyle w:val="Hyperlink"/>
                <w:noProof/>
              </w:rPr>
              <w:t>5.2.1 Calculation Summary</w:t>
            </w:r>
            <w:r w:rsidR="001E6F79">
              <w:rPr>
                <w:noProof/>
                <w:webHidden/>
              </w:rPr>
              <w:tab/>
            </w:r>
            <w:r w:rsidR="001E6F79">
              <w:rPr>
                <w:noProof/>
                <w:webHidden/>
              </w:rPr>
              <w:fldChar w:fldCharType="begin"/>
            </w:r>
            <w:r w:rsidR="001E6F79">
              <w:rPr>
                <w:noProof/>
                <w:webHidden/>
              </w:rPr>
              <w:instrText xml:space="preserve"> PAGEREF _Toc85094360 \h </w:instrText>
            </w:r>
            <w:r w:rsidR="001E6F79">
              <w:rPr>
                <w:noProof/>
                <w:webHidden/>
              </w:rPr>
            </w:r>
            <w:r w:rsidR="001E6F79">
              <w:rPr>
                <w:noProof/>
                <w:webHidden/>
              </w:rPr>
              <w:fldChar w:fldCharType="separate"/>
            </w:r>
            <w:r w:rsidR="001E6F79">
              <w:rPr>
                <w:noProof/>
                <w:webHidden/>
              </w:rPr>
              <w:t>8</w:t>
            </w:r>
            <w:r w:rsidR="001E6F79">
              <w:rPr>
                <w:noProof/>
                <w:webHidden/>
              </w:rPr>
              <w:fldChar w:fldCharType="end"/>
            </w:r>
          </w:hyperlink>
        </w:p>
        <w:p w14:paraId="723BFF7D" w14:textId="567369E1" w:rsidR="001E6F79" w:rsidRDefault="00F05CC9">
          <w:pPr>
            <w:pStyle w:val="TOC3"/>
            <w:tabs>
              <w:tab w:val="right" w:leader="dot" w:pos="9350"/>
            </w:tabs>
            <w:rPr>
              <w:noProof/>
              <w:kern w:val="0"/>
              <w:sz w:val="22"/>
              <w:szCs w:val="22"/>
              <w:lang w:val="en-ID" w:eastAsia="en-ID"/>
            </w:rPr>
          </w:pPr>
          <w:hyperlink w:anchor="_Toc85094361" w:history="1">
            <w:r w:rsidR="001E6F79" w:rsidRPr="002A2F47">
              <w:rPr>
                <w:rStyle w:val="Hyperlink"/>
                <w:noProof/>
              </w:rPr>
              <w:t>5.2.2 Analyzing Univariate Outputs</w:t>
            </w:r>
            <w:r w:rsidR="001E6F79">
              <w:rPr>
                <w:noProof/>
                <w:webHidden/>
              </w:rPr>
              <w:tab/>
            </w:r>
            <w:r w:rsidR="001E6F79">
              <w:rPr>
                <w:noProof/>
                <w:webHidden/>
              </w:rPr>
              <w:fldChar w:fldCharType="begin"/>
            </w:r>
            <w:r w:rsidR="001E6F79">
              <w:rPr>
                <w:noProof/>
                <w:webHidden/>
              </w:rPr>
              <w:instrText xml:space="preserve"> PAGEREF _Toc85094361 \h </w:instrText>
            </w:r>
            <w:r w:rsidR="001E6F79">
              <w:rPr>
                <w:noProof/>
                <w:webHidden/>
              </w:rPr>
            </w:r>
            <w:r w:rsidR="001E6F79">
              <w:rPr>
                <w:noProof/>
                <w:webHidden/>
              </w:rPr>
              <w:fldChar w:fldCharType="separate"/>
            </w:r>
            <w:r w:rsidR="001E6F79">
              <w:rPr>
                <w:noProof/>
                <w:webHidden/>
              </w:rPr>
              <w:t>8</w:t>
            </w:r>
            <w:r w:rsidR="001E6F79">
              <w:rPr>
                <w:noProof/>
                <w:webHidden/>
              </w:rPr>
              <w:fldChar w:fldCharType="end"/>
            </w:r>
          </w:hyperlink>
        </w:p>
        <w:p w14:paraId="02C55673" w14:textId="61EA01F4" w:rsidR="001E6F79" w:rsidRDefault="00F05CC9">
          <w:pPr>
            <w:pStyle w:val="TOC2"/>
            <w:tabs>
              <w:tab w:val="right" w:leader="dot" w:pos="9350"/>
            </w:tabs>
            <w:rPr>
              <w:noProof/>
              <w:kern w:val="0"/>
              <w:sz w:val="22"/>
              <w:szCs w:val="22"/>
              <w:lang w:val="en-ID" w:eastAsia="en-ID"/>
            </w:rPr>
          </w:pPr>
          <w:hyperlink w:anchor="_Toc85094362" w:history="1">
            <w:r w:rsidR="001E6F79" w:rsidRPr="002A2F47">
              <w:rPr>
                <w:rStyle w:val="Hyperlink"/>
                <w:noProof/>
              </w:rPr>
              <w:t>5.3 Variable Selection</w:t>
            </w:r>
            <w:r w:rsidR="001E6F79">
              <w:rPr>
                <w:noProof/>
                <w:webHidden/>
              </w:rPr>
              <w:tab/>
            </w:r>
            <w:r w:rsidR="001E6F79">
              <w:rPr>
                <w:noProof/>
                <w:webHidden/>
              </w:rPr>
              <w:fldChar w:fldCharType="begin"/>
            </w:r>
            <w:r w:rsidR="001E6F79">
              <w:rPr>
                <w:noProof/>
                <w:webHidden/>
              </w:rPr>
              <w:instrText xml:space="preserve"> PAGEREF _Toc85094362 \h </w:instrText>
            </w:r>
            <w:r w:rsidR="001E6F79">
              <w:rPr>
                <w:noProof/>
                <w:webHidden/>
              </w:rPr>
            </w:r>
            <w:r w:rsidR="001E6F79">
              <w:rPr>
                <w:noProof/>
                <w:webHidden/>
              </w:rPr>
              <w:fldChar w:fldCharType="separate"/>
            </w:r>
            <w:r w:rsidR="001E6F79">
              <w:rPr>
                <w:noProof/>
                <w:webHidden/>
              </w:rPr>
              <w:t>8</w:t>
            </w:r>
            <w:r w:rsidR="001E6F79">
              <w:rPr>
                <w:noProof/>
                <w:webHidden/>
              </w:rPr>
              <w:fldChar w:fldCharType="end"/>
            </w:r>
          </w:hyperlink>
        </w:p>
        <w:p w14:paraId="67922CF4" w14:textId="0D96C805" w:rsidR="001E6F79" w:rsidRDefault="00F05CC9">
          <w:pPr>
            <w:pStyle w:val="TOC2"/>
            <w:tabs>
              <w:tab w:val="right" w:leader="dot" w:pos="9350"/>
            </w:tabs>
            <w:rPr>
              <w:noProof/>
              <w:kern w:val="0"/>
              <w:sz w:val="22"/>
              <w:szCs w:val="22"/>
              <w:lang w:val="en-ID" w:eastAsia="en-ID"/>
            </w:rPr>
          </w:pPr>
          <w:hyperlink w:anchor="_Toc85094363" w:history="1">
            <w:r w:rsidR="001E6F79" w:rsidRPr="002A2F47">
              <w:rPr>
                <w:rStyle w:val="Hyperlink"/>
                <w:noProof/>
              </w:rPr>
              <w:t>5.4 Final Model Development</w:t>
            </w:r>
            <w:r w:rsidR="001E6F79">
              <w:rPr>
                <w:noProof/>
                <w:webHidden/>
              </w:rPr>
              <w:tab/>
            </w:r>
            <w:r w:rsidR="001E6F79">
              <w:rPr>
                <w:noProof/>
                <w:webHidden/>
              </w:rPr>
              <w:fldChar w:fldCharType="begin"/>
            </w:r>
            <w:r w:rsidR="001E6F79">
              <w:rPr>
                <w:noProof/>
                <w:webHidden/>
              </w:rPr>
              <w:instrText xml:space="preserve"> PAGEREF _Toc85094363 \h </w:instrText>
            </w:r>
            <w:r w:rsidR="001E6F79">
              <w:rPr>
                <w:noProof/>
                <w:webHidden/>
              </w:rPr>
            </w:r>
            <w:r w:rsidR="001E6F79">
              <w:rPr>
                <w:noProof/>
                <w:webHidden/>
              </w:rPr>
              <w:fldChar w:fldCharType="separate"/>
            </w:r>
            <w:r w:rsidR="001E6F79">
              <w:rPr>
                <w:noProof/>
                <w:webHidden/>
              </w:rPr>
              <w:t>8</w:t>
            </w:r>
            <w:r w:rsidR="001E6F79">
              <w:rPr>
                <w:noProof/>
                <w:webHidden/>
              </w:rPr>
              <w:fldChar w:fldCharType="end"/>
            </w:r>
          </w:hyperlink>
        </w:p>
        <w:p w14:paraId="6DD368CD" w14:textId="6076593C" w:rsidR="001E6F79" w:rsidRDefault="00F05CC9">
          <w:pPr>
            <w:pStyle w:val="TOC3"/>
            <w:tabs>
              <w:tab w:val="right" w:leader="dot" w:pos="9350"/>
            </w:tabs>
            <w:rPr>
              <w:noProof/>
              <w:kern w:val="0"/>
              <w:sz w:val="22"/>
              <w:szCs w:val="22"/>
              <w:lang w:val="en-ID" w:eastAsia="en-ID"/>
            </w:rPr>
          </w:pPr>
          <w:hyperlink w:anchor="_Toc85094364" w:history="1">
            <w:r w:rsidR="001E6F79" w:rsidRPr="002A2F47">
              <w:rPr>
                <w:rStyle w:val="Hyperlink"/>
                <w:noProof/>
              </w:rPr>
              <w:t>5.4.1 Regression Analysis</w:t>
            </w:r>
            <w:r w:rsidR="001E6F79">
              <w:rPr>
                <w:noProof/>
                <w:webHidden/>
              </w:rPr>
              <w:tab/>
            </w:r>
            <w:r w:rsidR="001E6F79">
              <w:rPr>
                <w:noProof/>
                <w:webHidden/>
              </w:rPr>
              <w:fldChar w:fldCharType="begin"/>
            </w:r>
            <w:r w:rsidR="001E6F79">
              <w:rPr>
                <w:noProof/>
                <w:webHidden/>
              </w:rPr>
              <w:instrText xml:space="preserve"> PAGEREF _Toc85094364 \h </w:instrText>
            </w:r>
            <w:r w:rsidR="001E6F79">
              <w:rPr>
                <w:noProof/>
                <w:webHidden/>
              </w:rPr>
            </w:r>
            <w:r w:rsidR="001E6F79">
              <w:rPr>
                <w:noProof/>
                <w:webHidden/>
              </w:rPr>
              <w:fldChar w:fldCharType="separate"/>
            </w:r>
            <w:r w:rsidR="001E6F79">
              <w:rPr>
                <w:noProof/>
                <w:webHidden/>
              </w:rPr>
              <w:t>8</w:t>
            </w:r>
            <w:r w:rsidR="001E6F79">
              <w:rPr>
                <w:noProof/>
                <w:webHidden/>
              </w:rPr>
              <w:fldChar w:fldCharType="end"/>
            </w:r>
          </w:hyperlink>
        </w:p>
        <w:p w14:paraId="62688159" w14:textId="0FD3F010" w:rsidR="001E6F79" w:rsidRDefault="00F05CC9">
          <w:pPr>
            <w:pStyle w:val="TOC3"/>
            <w:tabs>
              <w:tab w:val="right" w:leader="dot" w:pos="9350"/>
            </w:tabs>
            <w:rPr>
              <w:noProof/>
              <w:kern w:val="0"/>
              <w:sz w:val="22"/>
              <w:szCs w:val="22"/>
              <w:lang w:val="en-ID" w:eastAsia="en-ID"/>
            </w:rPr>
          </w:pPr>
          <w:hyperlink w:anchor="_Toc85094365" w:history="1">
            <w:r w:rsidR="001E6F79" w:rsidRPr="002A2F47">
              <w:rPr>
                <w:rStyle w:val="Hyperlink"/>
                <w:noProof/>
              </w:rPr>
              <w:t>5.4.2 Final Model</w:t>
            </w:r>
            <w:r w:rsidR="001E6F79">
              <w:rPr>
                <w:noProof/>
                <w:webHidden/>
              </w:rPr>
              <w:tab/>
            </w:r>
            <w:r w:rsidR="001E6F79">
              <w:rPr>
                <w:noProof/>
                <w:webHidden/>
              </w:rPr>
              <w:fldChar w:fldCharType="begin"/>
            </w:r>
            <w:r w:rsidR="001E6F79">
              <w:rPr>
                <w:noProof/>
                <w:webHidden/>
              </w:rPr>
              <w:instrText xml:space="preserve"> PAGEREF _Toc85094365 \h </w:instrText>
            </w:r>
            <w:r w:rsidR="001E6F79">
              <w:rPr>
                <w:noProof/>
                <w:webHidden/>
              </w:rPr>
            </w:r>
            <w:r w:rsidR="001E6F79">
              <w:rPr>
                <w:noProof/>
                <w:webHidden/>
              </w:rPr>
              <w:fldChar w:fldCharType="separate"/>
            </w:r>
            <w:r w:rsidR="001E6F79">
              <w:rPr>
                <w:noProof/>
                <w:webHidden/>
              </w:rPr>
              <w:t>8</w:t>
            </w:r>
            <w:r w:rsidR="001E6F79">
              <w:rPr>
                <w:noProof/>
                <w:webHidden/>
              </w:rPr>
              <w:fldChar w:fldCharType="end"/>
            </w:r>
          </w:hyperlink>
        </w:p>
        <w:p w14:paraId="5E371D5B" w14:textId="248F0649" w:rsidR="001E6F79" w:rsidRDefault="00F05CC9">
          <w:pPr>
            <w:pStyle w:val="TOC3"/>
            <w:tabs>
              <w:tab w:val="right" w:leader="dot" w:pos="9350"/>
            </w:tabs>
            <w:rPr>
              <w:noProof/>
              <w:kern w:val="0"/>
              <w:sz w:val="22"/>
              <w:szCs w:val="22"/>
              <w:lang w:val="en-ID" w:eastAsia="en-ID"/>
            </w:rPr>
          </w:pPr>
          <w:hyperlink w:anchor="_Toc85094366" w:history="1">
            <w:r w:rsidR="001E6F79" w:rsidRPr="002A2F47">
              <w:rPr>
                <w:rStyle w:val="Hyperlink"/>
                <w:noProof/>
              </w:rPr>
              <w:t>5.4.3 Ginia Analysis</w:t>
            </w:r>
            <w:r w:rsidR="001E6F79">
              <w:rPr>
                <w:noProof/>
                <w:webHidden/>
              </w:rPr>
              <w:tab/>
            </w:r>
            <w:r w:rsidR="001E6F79">
              <w:rPr>
                <w:noProof/>
                <w:webHidden/>
              </w:rPr>
              <w:fldChar w:fldCharType="begin"/>
            </w:r>
            <w:r w:rsidR="001E6F79">
              <w:rPr>
                <w:noProof/>
                <w:webHidden/>
              </w:rPr>
              <w:instrText xml:space="preserve"> PAGEREF _Toc85094366 \h </w:instrText>
            </w:r>
            <w:r w:rsidR="001E6F79">
              <w:rPr>
                <w:noProof/>
                <w:webHidden/>
              </w:rPr>
            </w:r>
            <w:r w:rsidR="001E6F79">
              <w:rPr>
                <w:noProof/>
                <w:webHidden/>
              </w:rPr>
              <w:fldChar w:fldCharType="separate"/>
            </w:r>
            <w:r w:rsidR="001E6F79">
              <w:rPr>
                <w:noProof/>
                <w:webHidden/>
              </w:rPr>
              <w:t>8</w:t>
            </w:r>
            <w:r w:rsidR="001E6F79">
              <w:rPr>
                <w:noProof/>
                <w:webHidden/>
              </w:rPr>
              <w:fldChar w:fldCharType="end"/>
            </w:r>
          </w:hyperlink>
        </w:p>
        <w:p w14:paraId="036E06BA" w14:textId="3FD32488" w:rsidR="001E6F79" w:rsidRDefault="00F05CC9">
          <w:pPr>
            <w:pStyle w:val="TOC1"/>
            <w:tabs>
              <w:tab w:val="right" w:leader="dot" w:pos="9350"/>
            </w:tabs>
            <w:rPr>
              <w:noProof/>
              <w:kern w:val="0"/>
              <w:sz w:val="22"/>
              <w:szCs w:val="22"/>
              <w:lang w:val="en-ID" w:eastAsia="en-ID"/>
            </w:rPr>
          </w:pPr>
          <w:hyperlink w:anchor="_Toc85094367" w:history="1">
            <w:r w:rsidR="001E6F79" w:rsidRPr="002A2F47">
              <w:rPr>
                <w:rStyle w:val="Hyperlink"/>
                <w:noProof/>
              </w:rPr>
              <w:t>6. Validation Analysis</w:t>
            </w:r>
            <w:r w:rsidR="001E6F79">
              <w:rPr>
                <w:noProof/>
                <w:webHidden/>
              </w:rPr>
              <w:tab/>
            </w:r>
            <w:r w:rsidR="001E6F79">
              <w:rPr>
                <w:noProof/>
                <w:webHidden/>
              </w:rPr>
              <w:fldChar w:fldCharType="begin"/>
            </w:r>
            <w:r w:rsidR="001E6F79">
              <w:rPr>
                <w:noProof/>
                <w:webHidden/>
              </w:rPr>
              <w:instrText xml:space="preserve"> PAGEREF _Toc85094367 \h </w:instrText>
            </w:r>
            <w:r w:rsidR="001E6F79">
              <w:rPr>
                <w:noProof/>
                <w:webHidden/>
              </w:rPr>
            </w:r>
            <w:r w:rsidR="001E6F79">
              <w:rPr>
                <w:noProof/>
                <w:webHidden/>
              </w:rPr>
              <w:fldChar w:fldCharType="separate"/>
            </w:r>
            <w:r w:rsidR="001E6F79">
              <w:rPr>
                <w:noProof/>
                <w:webHidden/>
              </w:rPr>
              <w:t>9</w:t>
            </w:r>
            <w:r w:rsidR="001E6F79">
              <w:rPr>
                <w:noProof/>
                <w:webHidden/>
              </w:rPr>
              <w:fldChar w:fldCharType="end"/>
            </w:r>
          </w:hyperlink>
        </w:p>
        <w:p w14:paraId="2F04B8CE" w14:textId="087CEBB7" w:rsidR="001E6F79" w:rsidRDefault="00F05CC9">
          <w:pPr>
            <w:pStyle w:val="TOC2"/>
            <w:tabs>
              <w:tab w:val="right" w:leader="dot" w:pos="9350"/>
            </w:tabs>
            <w:rPr>
              <w:noProof/>
              <w:kern w:val="0"/>
              <w:sz w:val="22"/>
              <w:szCs w:val="22"/>
              <w:lang w:val="en-ID" w:eastAsia="en-ID"/>
            </w:rPr>
          </w:pPr>
          <w:hyperlink w:anchor="_Toc85094368" w:history="1">
            <w:r w:rsidR="001E6F79" w:rsidRPr="002A2F47">
              <w:rPr>
                <w:rStyle w:val="Hyperlink"/>
                <w:noProof/>
              </w:rPr>
              <w:t>6.1 Actual vs Predicted Reject Rate</w:t>
            </w:r>
            <w:r w:rsidR="001E6F79">
              <w:rPr>
                <w:noProof/>
                <w:webHidden/>
              </w:rPr>
              <w:tab/>
            </w:r>
            <w:r w:rsidR="001E6F79">
              <w:rPr>
                <w:noProof/>
                <w:webHidden/>
              </w:rPr>
              <w:fldChar w:fldCharType="begin"/>
            </w:r>
            <w:r w:rsidR="001E6F79">
              <w:rPr>
                <w:noProof/>
                <w:webHidden/>
              </w:rPr>
              <w:instrText xml:space="preserve"> PAGEREF _Toc85094368 \h </w:instrText>
            </w:r>
            <w:r w:rsidR="001E6F79">
              <w:rPr>
                <w:noProof/>
                <w:webHidden/>
              </w:rPr>
            </w:r>
            <w:r w:rsidR="001E6F79">
              <w:rPr>
                <w:noProof/>
                <w:webHidden/>
              </w:rPr>
              <w:fldChar w:fldCharType="separate"/>
            </w:r>
            <w:r w:rsidR="001E6F79">
              <w:rPr>
                <w:noProof/>
                <w:webHidden/>
              </w:rPr>
              <w:t>9</w:t>
            </w:r>
            <w:r w:rsidR="001E6F79">
              <w:rPr>
                <w:noProof/>
                <w:webHidden/>
              </w:rPr>
              <w:fldChar w:fldCharType="end"/>
            </w:r>
          </w:hyperlink>
        </w:p>
        <w:p w14:paraId="63328941" w14:textId="6CB4A8DC" w:rsidR="001E6F79" w:rsidRDefault="00F05CC9">
          <w:pPr>
            <w:pStyle w:val="TOC2"/>
            <w:tabs>
              <w:tab w:val="right" w:leader="dot" w:pos="9350"/>
            </w:tabs>
            <w:rPr>
              <w:noProof/>
              <w:kern w:val="0"/>
              <w:sz w:val="22"/>
              <w:szCs w:val="22"/>
              <w:lang w:val="en-ID" w:eastAsia="en-ID"/>
            </w:rPr>
          </w:pPr>
          <w:hyperlink w:anchor="_Toc85094369" w:history="1">
            <w:r w:rsidR="001E6F79" w:rsidRPr="002A2F47">
              <w:rPr>
                <w:rStyle w:val="Hyperlink"/>
                <w:noProof/>
              </w:rPr>
              <w:t>6.2 Stability Index</w:t>
            </w:r>
            <w:r w:rsidR="001E6F79">
              <w:rPr>
                <w:noProof/>
                <w:webHidden/>
              </w:rPr>
              <w:tab/>
            </w:r>
            <w:r w:rsidR="001E6F79">
              <w:rPr>
                <w:noProof/>
                <w:webHidden/>
              </w:rPr>
              <w:fldChar w:fldCharType="begin"/>
            </w:r>
            <w:r w:rsidR="001E6F79">
              <w:rPr>
                <w:noProof/>
                <w:webHidden/>
              </w:rPr>
              <w:instrText xml:space="preserve"> PAGEREF _Toc85094369 \h </w:instrText>
            </w:r>
            <w:r w:rsidR="001E6F79">
              <w:rPr>
                <w:noProof/>
                <w:webHidden/>
              </w:rPr>
            </w:r>
            <w:r w:rsidR="001E6F79">
              <w:rPr>
                <w:noProof/>
                <w:webHidden/>
              </w:rPr>
              <w:fldChar w:fldCharType="separate"/>
            </w:r>
            <w:r w:rsidR="001E6F79">
              <w:rPr>
                <w:noProof/>
                <w:webHidden/>
              </w:rPr>
              <w:t>9</w:t>
            </w:r>
            <w:r w:rsidR="001E6F79">
              <w:rPr>
                <w:noProof/>
                <w:webHidden/>
              </w:rPr>
              <w:fldChar w:fldCharType="end"/>
            </w:r>
          </w:hyperlink>
        </w:p>
        <w:p w14:paraId="24C87B53" w14:textId="16834C01" w:rsidR="001E6F79" w:rsidRDefault="00F05CC9">
          <w:pPr>
            <w:pStyle w:val="TOC2"/>
            <w:tabs>
              <w:tab w:val="right" w:leader="dot" w:pos="9350"/>
            </w:tabs>
            <w:rPr>
              <w:noProof/>
              <w:kern w:val="0"/>
              <w:sz w:val="22"/>
              <w:szCs w:val="22"/>
              <w:lang w:val="en-ID" w:eastAsia="en-ID"/>
            </w:rPr>
          </w:pPr>
          <w:hyperlink w:anchor="_Toc85094370" w:history="1">
            <w:r w:rsidR="001E6F79" w:rsidRPr="002A2F47">
              <w:rPr>
                <w:rStyle w:val="Hyperlink"/>
                <w:noProof/>
              </w:rPr>
              <w:t>6.3 Gini</w:t>
            </w:r>
            <w:r w:rsidR="001E6F79">
              <w:rPr>
                <w:noProof/>
                <w:webHidden/>
              </w:rPr>
              <w:tab/>
            </w:r>
            <w:r w:rsidR="001E6F79">
              <w:rPr>
                <w:noProof/>
                <w:webHidden/>
              </w:rPr>
              <w:fldChar w:fldCharType="begin"/>
            </w:r>
            <w:r w:rsidR="001E6F79">
              <w:rPr>
                <w:noProof/>
                <w:webHidden/>
              </w:rPr>
              <w:instrText xml:space="preserve"> PAGEREF _Toc85094370 \h </w:instrText>
            </w:r>
            <w:r w:rsidR="001E6F79">
              <w:rPr>
                <w:noProof/>
                <w:webHidden/>
              </w:rPr>
            </w:r>
            <w:r w:rsidR="001E6F79">
              <w:rPr>
                <w:noProof/>
                <w:webHidden/>
              </w:rPr>
              <w:fldChar w:fldCharType="separate"/>
            </w:r>
            <w:r w:rsidR="001E6F79">
              <w:rPr>
                <w:noProof/>
                <w:webHidden/>
              </w:rPr>
              <w:t>9</w:t>
            </w:r>
            <w:r w:rsidR="001E6F79">
              <w:rPr>
                <w:noProof/>
                <w:webHidden/>
              </w:rPr>
              <w:fldChar w:fldCharType="end"/>
            </w:r>
          </w:hyperlink>
        </w:p>
        <w:p w14:paraId="3A2FEA88" w14:textId="7BB007F7" w:rsidR="001E6F79" w:rsidRDefault="00F05CC9">
          <w:pPr>
            <w:pStyle w:val="TOC3"/>
            <w:tabs>
              <w:tab w:val="right" w:leader="dot" w:pos="9350"/>
            </w:tabs>
            <w:rPr>
              <w:noProof/>
              <w:kern w:val="0"/>
              <w:sz w:val="22"/>
              <w:szCs w:val="22"/>
              <w:lang w:val="en-ID" w:eastAsia="en-ID"/>
            </w:rPr>
          </w:pPr>
          <w:hyperlink w:anchor="_Toc85094371" w:history="1">
            <w:r w:rsidR="001E6F79" w:rsidRPr="002A2F47">
              <w:rPr>
                <w:rStyle w:val="Hyperlink"/>
                <w:noProof/>
              </w:rPr>
              <w:t>6.3.1 Gini Analysis</w:t>
            </w:r>
            <w:r w:rsidR="001E6F79">
              <w:rPr>
                <w:noProof/>
                <w:webHidden/>
              </w:rPr>
              <w:tab/>
            </w:r>
            <w:r w:rsidR="001E6F79">
              <w:rPr>
                <w:noProof/>
                <w:webHidden/>
              </w:rPr>
              <w:fldChar w:fldCharType="begin"/>
            </w:r>
            <w:r w:rsidR="001E6F79">
              <w:rPr>
                <w:noProof/>
                <w:webHidden/>
              </w:rPr>
              <w:instrText xml:space="preserve"> PAGEREF _Toc85094371 \h </w:instrText>
            </w:r>
            <w:r w:rsidR="001E6F79">
              <w:rPr>
                <w:noProof/>
                <w:webHidden/>
              </w:rPr>
            </w:r>
            <w:r w:rsidR="001E6F79">
              <w:rPr>
                <w:noProof/>
                <w:webHidden/>
              </w:rPr>
              <w:fldChar w:fldCharType="separate"/>
            </w:r>
            <w:r w:rsidR="001E6F79">
              <w:rPr>
                <w:noProof/>
                <w:webHidden/>
              </w:rPr>
              <w:t>9</w:t>
            </w:r>
            <w:r w:rsidR="001E6F79">
              <w:rPr>
                <w:noProof/>
                <w:webHidden/>
              </w:rPr>
              <w:fldChar w:fldCharType="end"/>
            </w:r>
          </w:hyperlink>
        </w:p>
        <w:p w14:paraId="5B4532E7" w14:textId="21D007AD" w:rsidR="001E6F79" w:rsidRDefault="00F05CC9">
          <w:pPr>
            <w:pStyle w:val="TOC1"/>
            <w:tabs>
              <w:tab w:val="right" w:leader="dot" w:pos="9350"/>
            </w:tabs>
            <w:rPr>
              <w:noProof/>
              <w:kern w:val="0"/>
              <w:sz w:val="22"/>
              <w:szCs w:val="22"/>
              <w:lang w:val="en-ID" w:eastAsia="en-ID"/>
            </w:rPr>
          </w:pPr>
          <w:hyperlink w:anchor="_Toc85094372" w:history="1">
            <w:r w:rsidR="001E6F79" w:rsidRPr="002A2F47">
              <w:rPr>
                <w:rStyle w:val="Hyperlink"/>
                <w:noProof/>
              </w:rPr>
              <w:t>7. Model Benefits Analysis</w:t>
            </w:r>
            <w:r w:rsidR="001E6F79">
              <w:rPr>
                <w:noProof/>
                <w:webHidden/>
              </w:rPr>
              <w:tab/>
            </w:r>
            <w:r w:rsidR="001E6F79">
              <w:rPr>
                <w:noProof/>
                <w:webHidden/>
              </w:rPr>
              <w:fldChar w:fldCharType="begin"/>
            </w:r>
            <w:r w:rsidR="001E6F79">
              <w:rPr>
                <w:noProof/>
                <w:webHidden/>
              </w:rPr>
              <w:instrText xml:space="preserve"> PAGEREF _Toc85094372 \h </w:instrText>
            </w:r>
            <w:r w:rsidR="001E6F79">
              <w:rPr>
                <w:noProof/>
                <w:webHidden/>
              </w:rPr>
            </w:r>
            <w:r w:rsidR="001E6F79">
              <w:rPr>
                <w:noProof/>
                <w:webHidden/>
              </w:rPr>
              <w:fldChar w:fldCharType="separate"/>
            </w:r>
            <w:r w:rsidR="001E6F79">
              <w:rPr>
                <w:noProof/>
                <w:webHidden/>
              </w:rPr>
              <w:t>10</w:t>
            </w:r>
            <w:r w:rsidR="001E6F79">
              <w:rPr>
                <w:noProof/>
                <w:webHidden/>
              </w:rPr>
              <w:fldChar w:fldCharType="end"/>
            </w:r>
          </w:hyperlink>
        </w:p>
        <w:p w14:paraId="08BEBD69" w14:textId="2249D5E3" w:rsidR="001E6F79" w:rsidRDefault="00F05CC9">
          <w:pPr>
            <w:pStyle w:val="TOC1"/>
            <w:tabs>
              <w:tab w:val="right" w:leader="dot" w:pos="9350"/>
            </w:tabs>
            <w:rPr>
              <w:noProof/>
              <w:kern w:val="0"/>
              <w:sz w:val="22"/>
              <w:szCs w:val="22"/>
              <w:lang w:val="en-ID" w:eastAsia="en-ID"/>
            </w:rPr>
          </w:pPr>
          <w:hyperlink w:anchor="_Toc85094373" w:history="1">
            <w:r w:rsidR="001E6F79" w:rsidRPr="002A2F47">
              <w:rPr>
                <w:rStyle w:val="Hyperlink"/>
                <w:noProof/>
              </w:rPr>
              <w:t>8. Conclusion</w:t>
            </w:r>
            <w:r w:rsidR="001E6F79">
              <w:rPr>
                <w:noProof/>
                <w:webHidden/>
              </w:rPr>
              <w:tab/>
            </w:r>
            <w:r w:rsidR="001E6F79">
              <w:rPr>
                <w:noProof/>
                <w:webHidden/>
              </w:rPr>
              <w:fldChar w:fldCharType="begin"/>
            </w:r>
            <w:r w:rsidR="001E6F79">
              <w:rPr>
                <w:noProof/>
                <w:webHidden/>
              </w:rPr>
              <w:instrText xml:space="preserve"> PAGEREF _Toc85094373 \h </w:instrText>
            </w:r>
            <w:r w:rsidR="001E6F79">
              <w:rPr>
                <w:noProof/>
                <w:webHidden/>
              </w:rPr>
            </w:r>
            <w:r w:rsidR="001E6F79">
              <w:rPr>
                <w:noProof/>
                <w:webHidden/>
              </w:rPr>
              <w:fldChar w:fldCharType="separate"/>
            </w:r>
            <w:r w:rsidR="001E6F79">
              <w:rPr>
                <w:noProof/>
                <w:webHidden/>
              </w:rPr>
              <w:t>11</w:t>
            </w:r>
            <w:r w:rsidR="001E6F79">
              <w:rPr>
                <w:noProof/>
                <w:webHidden/>
              </w:rPr>
              <w:fldChar w:fldCharType="end"/>
            </w:r>
          </w:hyperlink>
        </w:p>
        <w:p w14:paraId="1875116E" w14:textId="72024935" w:rsidR="001E6F79" w:rsidRDefault="00F05CC9">
          <w:pPr>
            <w:pStyle w:val="TOC1"/>
            <w:tabs>
              <w:tab w:val="right" w:leader="dot" w:pos="9350"/>
            </w:tabs>
            <w:rPr>
              <w:noProof/>
              <w:kern w:val="0"/>
              <w:sz w:val="22"/>
              <w:szCs w:val="22"/>
              <w:lang w:val="en-ID" w:eastAsia="en-ID"/>
            </w:rPr>
          </w:pPr>
          <w:hyperlink w:anchor="_Toc85094374" w:history="1">
            <w:r w:rsidR="001E6F79" w:rsidRPr="002A2F47">
              <w:rPr>
                <w:rStyle w:val="Hyperlink"/>
                <w:noProof/>
              </w:rPr>
              <w:t>References</w:t>
            </w:r>
            <w:r w:rsidR="001E6F79">
              <w:rPr>
                <w:noProof/>
                <w:webHidden/>
              </w:rPr>
              <w:tab/>
            </w:r>
            <w:r w:rsidR="001E6F79">
              <w:rPr>
                <w:noProof/>
                <w:webHidden/>
              </w:rPr>
              <w:fldChar w:fldCharType="begin"/>
            </w:r>
            <w:r w:rsidR="001E6F79">
              <w:rPr>
                <w:noProof/>
                <w:webHidden/>
              </w:rPr>
              <w:instrText xml:space="preserve"> PAGEREF _Toc85094374 \h </w:instrText>
            </w:r>
            <w:r w:rsidR="001E6F79">
              <w:rPr>
                <w:noProof/>
                <w:webHidden/>
              </w:rPr>
            </w:r>
            <w:r w:rsidR="001E6F79">
              <w:rPr>
                <w:noProof/>
                <w:webHidden/>
              </w:rPr>
              <w:fldChar w:fldCharType="separate"/>
            </w:r>
            <w:r w:rsidR="001E6F79">
              <w:rPr>
                <w:noProof/>
                <w:webHidden/>
              </w:rPr>
              <w:t>12</w:t>
            </w:r>
            <w:r w:rsidR="001E6F79">
              <w:rPr>
                <w:noProof/>
                <w:webHidden/>
              </w:rPr>
              <w:fldChar w:fldCharType="end"/>
            </w:r>
          </w:hyperlink>
        </w:p>
        <w:p w14:paraId="5E2A69D9" w14:textId="74A82DC5" w:rsidR="001E6F79" w:rsidRDefault="00F05CC9">
          <w:pPr>
            <w:pStyle w:val="TOC1"/>
            <w:tabs>
              <w:tab w:val="right" w:leader="dot" w:pos="9350"/>
            </w:tabs>
            <w:rPr>
              <w:noProof/>
              <w:kern w:val="0"/>
              <w:sz w:val="22"/>
              <w:szCs w:val="22"/>
              <w:lang w:val="en-ID" w:eastAsia="en-ID"/>
            </w:rPr>
          </w:pPr>
          <w:hyperlink w:anchor="_Toc85094375" w:history="1">
            <w:r w:rsidR="001E6F79" w:rsidRPr="002A2F47">
              <w:rPr>
                <w:rStyle w:val="Hyperlink"/>
                <w:noProof/>
              </w:rPr>
              <w:t>Footnotes</w:t>
            </w:r>
            <w:r w:rsidR="001E6F79">
              <w:rPr>
                <w:noProof/>
                <w:webHidden/>
              </w:rPr>
              <w:tab/>
            </w:r>
            <w:r w:rsidR="001E6F79">
              <w:rPr>
                <w:noProof/>
                <w:webHidden/>
              </w:rPr>
              <w:fldChar w:fldCharType="begin"/>
            </w:r>
            <w:r w:rsidR="001E6F79">
              <w:rPr>
                <w:noProof/>
                <w:webHidden/>
              </w:rPr>
              <w:instrText xml:space="preserve"> PAGEREF _Toc85094375 \h </w:instrText>
            </w:r>
            <w:r w:rsidR="001E6F79">
              <w:rPr>
                <w:noProof/>
                <w:webHidden/>
              </w:rPr>
            </w:r>
            <w:r w:rsidR="001E6F79">
              <w:rPr>
                <w:noProof/>
                <w:webHidden/>
              </w:rPr>
              <w:fldChar w:fldCharType="separate"/>
            </w:r>
            <w:r w:rsidR="001E6F79">
              <w:rPr>
                <w:noProof/>
                <w:webHidden/>
              </w:rPr>
              <w:t>13</w:t>
            </w:r>
            <w:r w:rsidR="001E6F79">
              <w:rPr>
                <w:noProof/>
                <w:webHidden/>
              </w:rPr>
              <w:fldChar w:fldCharType="end"/>
            </w:r>
          </w:hyperlink>
        </w:p>
        <w:p w14:paraId="1C2B8F36" w14:textId="54D8430D" w:rsidR="001E6F79" w:rsidRDefault="00F05CC9">
          <w:pPr>
            <w:pStyle w:val="TOC1"/>
            <w:tabs>
              <w:tab w:val="right" w:leader="dot" w:pos="9350"/>
            </w:tabs>
            <w:rPr>
              <w:noProof/>
              <w:kern w:val="0"/>
              <w:sz w:val="22"/>
              <w:szCs w:val="22"/>
              <w:lang w:val="en-ID" w:eastAsia="en-ID"/>
            </w:rPr>
          </w:pPr>
          <w:hyperlink w:anchor="_Toc85094376" w:history="1">
            <w:r w:rsidR="001E6F79" w:rsidRPr="002A2F47">
              <w:rPr>
                <w:rStyle w:val="Hyperlink"/>
                <w:noProof/>
              </w:rPr>
              <w:t>Tables</w:t>
            </w:r>
            <w:r w:rsidR="001E6F79">
              <w:rPr>
                <w:noProof/>
                <w:webHidden/>
              </w:rPr>
              <w:tab/>
            </w:r>
            <w:r w:rsidR="001E6F79">
              <w:rPr>
                <w:noProof/>
                <w:webHidden/>
              </w:rPr>
              <w:fldChar w:fldCharType="begin"/>
            </w:r>
            <w:r w:rsidR="001E6F79">
              <w:rPr>
                <w:noProof/>
                <w:webHidden/>
              </w:rPr>
              <w:instrText xml:space="preserve"> PAGEREF _Toc85094376 \h </w:instrText>
            </w:r>
            <w:r w:rsidR="001E6F79">
              <w:rPr>
                <w:noProof/>
                <w:webHidden/>
              </w:rPr>
            </w:r>
            <w:r w:rsidR="001E6F79">
              <w:rPr>
                <w:noProof/>
                <w:webHidden/>
              </w:rPr>
              <w:fldChar w:fldCharType="separate"/>
            </w:r>
            <w:r w:rsidR="001E6F79">
              <w:rPr>
                <w:noProof/>
                <w:webHidden/>
              </w:rPr>
              <w:t>14</w:t>
            </w:r>
            <w:r w:rsidR="001E6F79">
              <w:rPr>
                <w:noProof/>
                <w:webHidden/>
              </w:rPr>
              <w:fldChar w:fldCharType="end"/>
            </w:r>
          </w:hyperlink>
        </w:p>
        <w:p w14:paraId="4E21DB3D" w14:textId="66F13B4B" w:rsidR="001E6F79" w:rsidRDefault="00F05CC9">
          <w:pPr>
            <w:pStyle w:val="TOC1"/>
            <w:tabs>
              <w:tab w:val="right" w:leader="dot" w:pos="9350"/>
            </w:tabs>
            <w:rPr>
              <w:noProof/>
              <w:kern w:val="0"/>
              <w:sz w:val="22"/>
              <w:szCs w:val="22"/>
              <w:lang w:val="en-ID" w:eastAsia="en-ID"/>
            </w:rPr>
          </w:pPr>
          <w:hyperlink w:anchor="_Toc85094377" w:history="1">
            <w:r w:rsidR="001E6F79" w:rsidRPr="002A2F47">
              <w:rPr>
                <w:rStyle w:val="Hyperlink"/>
                <w:noProof/>
              </w:rPr>
              <w:t>Figures title:</w:t>
            </w:r>
            <w:r w:rsidR="001E6F79">
              <w:rPr>
                <w:noProof/>
                <w:webHidden/>
              </w:rPr>
              <w:tab/>
            </w:r>
            <w:r w:rsidR="001E6F79">
              <w:rPr>
                <w:noProof/>
                <w:webHidden/>
              </w:rPr>
              <w:fldChar w:fldCharType="begin"/>
            </w:r>
            <w:r w:rsidR="001E6F79">
              <w:rPr>
                <w:noProof/>
                <w:webHidden/>
              </w:rPr>
              <w:instrText xml:space="preserve"> PAGEREF _Toc85094377 \h </w:instrText>
            </w:r>
            <w:r w:rsidR="001E6F79">
              <w:rPr>
                <w:noProof/>
                <w:webHidden/>
              </w:rPr>
            </w:r>
            <w:r w:rsidR="001E6F79">
              <w:rPr>
                <w:noProof/>
                <w:webHidden/>
              </w:rPr>
              <w:fldChar w:fldCharType="separate"/>
            </w:r>
            <w:r w:rsidR="001E6F79">
              <w:rPr>
                <w:noProof/>
                <w:webHidden/>
              </w:rPr>
              <w:t>15</w:t>
            </w:r>
            <w:r w:rsidR="001E6F79">
              <w:rPr>
                <w:noProof/>
                <w:webHidden/>
              </w:rPr>
              <w:fldChar w:fldCharType="end"/>
            </w:r>
          </w:hyperlink>
        </w:p>
        <w:p w14:paraId="03B40020" w14:textId="03E49E16" w:rsidR="008A5B9E" w:rsidRDefault="008A5B9E">
          <w:r>
            <w:rPr>
              <w:b/>
              <w:bCs/>
              <w:noProof/>
            </w:rPr>
            <w:fldChar w:fldCharType="end"/>
          </w:r>
        </w:p>
      </w:sdtContent>
    </w:sdt>
    <w:p w14:paraId="3988AC80" w14:textId="48B269A8" w:rsidR="008A5B9E" w:rsidRDefault="008A5B9E">
      <w:r>
        <w:br w:type="page"/>
      </w:r>
    </w:p>
    <w:p w14:paraId="7F8C20A1" w14:textId="3698E668" w:rsidR="00E81978" w:rsidRDefault="00E260EF" w:rsidP="00E260EF">
      <w:pPr>
        <w:pStyle w:val="Heading1"/>
        <w:jc w:val="left"/>
      </w:pPr>
      <w:bookmarkStart w:id="0" w:name="_Toc85094349"/>
      <w:r>
        <w:lastRenderedPageBreak/>
        <w:t>1. Executive Summary</w:t>
      </w:r>
      <w:bookmarkEnd w:id="0"/>
    </w:p>
    <w:p w14:paraId="60DCBEA7" w14:textId="6921B4B9" w:rsidR="00B023CB" w:rsidRDefault="00B023CB" w:rsidP="00E260EF">
      <w:r>
        <w:t>[Do executive summary after you complete all other parts]</w:t>
      </w:r>
    </w:p>
    <w:p w14:paraId="22CBFBE6" w14:textId="18005C2C" w:rsidR="00E7658D" w:rsidRDefault="00A01805" w:rsidP="00E260EF">
      <w:r>
        <w:t>[Talk about purpose of the scorecard</w:t>
      </w:r>
      <w:r w:rsidR="00B8770F">
        <w:t>]</w:t>
      </w:r>
    </w:p>
    <w:p w14:paraId="3CF82DC3" w14:textId="77777777" w:rsidR="00B023CB" w:rsidRDefault="00B023CB" w:rsidP="00E260EF"/>
    <w:p w14:paraId="2D7D4832" w14:textId="136E691C" w:rsidR="00FA107C" w:rsidRDefault="00FA107C" w:rsidP="00E260EF">
      <w:r>
        <w:t xml:space="preserve">[Put a simple table containing </w:t>
      </w:r>
      <w:r w:rsidR="00B32215">
        <w:t>important information</w:t>
      </w:r>
      <w:r w:rsidR="00741A8D">
        <w:t xml:space="preserve"> of model data and target</w:t>
      </w:r>
      <w:r w:rsidR="00B32215">
        <w:t>, example as follow]</w:t>
      </w:r>
    </w:p>
    <w:tbl>
      <w:tblPr>
        <w:tblStyle w:val="APAReport"/>
        <w:tblW w:w="0" w:type="auto"/>
        <w:tblLook w:val="04A0" w:firstRow="1" w:lastRow="0" w:firstColumn="1" w:lastColumn="0" w:noHBand="0" w:noVBand="1"/>
      </w:tblPr>
      <w:tblGrid>
        <w:gridCol w:w="4680"/>
        <w:gridCol w:w="4680"/>
      </w:tblGrid>
      <w:tr w:rsidR="006910A9" w14:paraId="378AF97A" w14:textId="77777777" w:rsidTr="00CF6EF4">
        <w:trPr>
          <w:cnfStyle w:val="100000000000" w:firstRow="1" w:lastRow="0" w:firstColumn="0" w:lastColumn="0" w:oddVBand="0" w:evenVBand="0" w:oddHBand="0" w:evenHBand="0" w:firstRowFirstColumn="0" w:firstRowLastColumn="0" w:lastRowFirstColumn="0" w:lastRowLastColumn="0"/>
        </w:trPr>
        <w:tc>
          <w:tcPr>
            <w:tcW w:w="9360" w:type="dxa"/>
            <w:gridSpan w:val="2"/>
          </w:tcPr>
          <w:p w14:paraId="194CEF74" w14:textId="5228E594" w:rsidR="006910A9" w:rsidRDefault="006910A9" w:rsidP="006910A9">
            <w:pPr>
              <w:jc w:val="center"/>
            </w:pPr>
            <w:r>
              <w:t>MODEL SUMMARY</w:t>
            </w:r>
          </w:p>
        </w:tc>
      </w:tr>
      <w:tr w:rsidR="002744EB" w14:paraId="79EBB44E" w14:textId="77777777" w:rsidTr="002744EB">
        <w:tc>
          <w:tcPr>
            <w:tcW w:w="4680" w:type="dxa"/>
          </w:tcPr>
          <w:p w14:paraId="699189F8" w14:textId="7F8CF7C2" w:rsidR="002744EB" w:rsidRDefault="006910A9" w:rsidP="00E260EF">
            <w:r>
              <w:t>Observation/Sample point</w:t>
            </w:r>
          </w:p>
        </w:tc>
        <w:tc>
          <w:tcPr>
            <w:tcW w:w="4680" w:type="dxa"/>
          </w:tcPr>
          <w:p w14:paraId="0F66E855" w14:textId="111CFE08" w:rsidR="002744EB" w:rsidRDefault="006910A9" w:rsidP="00E260EF">
            <w:r>
              <w:t>Point of sample is 3 months, from Jan</w:t>
            </w:r>
            <w:r w:rsidR="00CE1E5E">
              <w:t>-Mar’19</w:t>
            </w:r>
          </w:p>
        </w:tc>
      </w:tr>
      <w:tr w:rsidR="002744EB" w14:paraId="64B7026D" w14:textId="77777777" w:rsidTr="002744EB">
        <w:tc>
          <w:tcPr>
            <w:tcW w:w="4680" w:type="dxa"/>
          </w:tcPr>
          <w:p w14:paraId="627113B6" w14:textId="3A91DABE" w:rsidR="002744EB" w:rsidRDefault="00687B9F" w:rsidP="00E260EF">
            <w:r>
              <w:t>Performance Window</w:t>
            </w:r>
          </w:p>
        </w:tc>
        <w:tc>
          <w:tcPr>
            <w:tcW w:w="4680" w:type="dxa"/>
          </w:tcPr>
          <w:p w14:paraId="270E253B" w14:textId="0741097A" w:rsidR="002744EB" w:rsidRDefault="00CE1E5E" w:rsidP="00E260EF">
            <w:r>
              <w:t>April’19-</w:t>
            </w:r>
            <w:r w:rsidR="00862C5C">
              <w:t>April’20</w:t>
            </w:r>
          </w:p>
        </w:tc>
      </w:tr>
      <w:tr w:rsidR="002744EB" w14:paraId="6E8870CA" w14:textId="77777777" w:rsidTr="002744EB">
        <w:tc>
          <w:tcPr>
            <w:tcW w:w="4680" w:type="dxa"/>
          </w:tcPr>
          <w:p w14:paraId="5BE50010" w14:textId="310B28EA" w:rsidR="002744EB" w:rsidRDefault="00862C5C" w:rsidP="00E260EF">
            <w:r>
              <w:t>Observation Target</w:t>
            </w:r>
          </w:p>
        </w:tc>
        <w:tc>
          <w:tcPr>
            <w:tcW w:w="4680" w:type="dxa"/>
          </w:tcPr>
          <w:p w14:paraId="7B40584D" w14:textId="299385BC" w:rsidR="002744EB" w:rsidRDefault="002744EB" w:rsidP="00667B96"/>
        </w:tc>
      </w:tr>
      <w:tr w:rsidR="002744EB" w14:paraId="7CC28932" w14:textId="77777777" w:rsidTr="002744EB">
        <w:tc>
          <w:tcPr>
            <w:tcW w:w="4680" w:type="dxa"/>
          </w:tcPr>
          <w:p w14:paraId="035BE81A" w14:textId="08436F43" w:rsidR="002744EB" w:rsidRDefault="00862C5C" w:rsidP="00E260EF">
            <w:r>
              <w:t>Data Sources</w:t>
            </w:r>
          </w:p>
        </w:tc>
        <w:tc>
          <w:tcPr>
            <w:tcW w:w="4680" w:type="dxa"/>
          </w:tcPr>
          <w:p w14:paraId="67241BB9" w14:textId="77777777" w:rsidR="002744EB" w:rsidRDefault="0037541D" w:rsidP="0037541D">
            <w:pPr>
              <w:pStyle w:val="ListParagraph"/>
              <w:numPr>
                <w:ilvl w:val="0"/>
                <w:numId w:val="16"/>
              </w:numPr>
            </w:pPr>
            <w:r>
              <w:t>Internal Application Data</w:t>
            </w:r>
          </w:p>
          <w:p w14:paraId="325C3FDF" w14:textId="77777777" w:rsidR="0037541D" w:rsidRDefault="0037541D" w:rsidP="0037541D">
            <w:pPr>
              <w:pStyle w:val="ListParagraph"/>
              <w:numPr>
                <w:ilvl w:val="0"/>
                <w:numId w:val="16"/>
              </w:numPr>
            </w:pPr>
            <w:r>
              <w:t>SLIK/OJK data</w:t>
            </w:r>
          </w:p>
          <w:p w14:paraId="77E3E484" w14:textId="4239B00E" w:rsidR="0037541D" w:rsidRDefault="0037541D" w:rsidP="0037541D">
            <w:pPr>
              <w:pStyle w:val="ListParagraph"/>
              <w:numPr>
                <w:ilvl w:val="0"/>
                <w:numId w:val="16"/>
              </w:numPr>
            </w:pPr>
            <w:r>
              <w:t>Vendor Credit Score data</w:t>
            </w:r>
          </w:p>
        </w:tc>
      </w:tr>
      <w:tr w:rsidR="00862C5C" w14:paraId="76A1EAB4" w14:textId="77777777" w:rsidTr="002744EB">
        <w:tc>
          <w:tcPr>
            <w:tcW w:w="4680" w:type="dxa"/>
          </w:tcPr>
          <w:p w14:paraId="207A40E5" w14:textId="0BA44120" w:rsidR="00862C5C" w:rsidRDefault="00862C5C" w:rsidP="00E260EF">
            <w:r>
              <w:t>Data Exclusion</w:t>
            </w:r>
          </w:p>
        </w:tc>
        <w:tc>
          <w:tcPr>
            <w:tcW w:w="4680" w:type="dxa"/>
          </w:tcPr>
          <w:p w14:paraId="0D1841D3" w14:textId="44A965C5" w:rsidR="00862C5C" w:rsidRDefault="00862C5C" w:rsidP="00E260EF">
            <w:r>
              <w:t>MOB &lt;= 3 months</w:t>
            </w:r>
          </w:p>
        </w:tc>
      </w:tr>
    </w:tbl>
    <w:p w14:paraId="49006151" w14:textId="1FB5A556" w:rsidR="00B32215" w:rsidRDefault="00B32215" w:rsidP="00E260EF"/>
    <w:p w14:paraId="5E354C56" w14:textId="77777777" w:rsidR="00741A8D" w:rsidRDefault="00741A8D" w:rsidP="00741A8D">
      <w:r>
        <w:t>[Talk about methodology being used]</w:t>
      </w:r>
    </w:p>
    <w:p w14:paraId="47F51A06" w14:textId="77777777" w:rsidR="00590D87" w:rsidRDefault="00590D87" w:rsidP="00741A8D"/>
    <w:p w14:paraId="183F32D3" w14:textId="1BCAF2CF" w:rsidR="00590D87" w:rsidRDefault="00590D87" w:rsidP="00590D87">
      <w:r>
        <w:t>[Talk about variables being used and why they are removed]</w:t>
      </w:r>
    </w:p>
    <w:tbl>
      <w:tblPr>
        <w:tblStyle w:val="APAReport"/>
        <w:tblW w:w="0" w:type="auto"/>
        <w:tblLook w:val="04A0" w:firstRow="1" w:lastRow="0" w:firstColumn="1" w:lastColumn="0" w:noHBand="0" w:noVBand="1"/>
      </w:tblPr>
      <w:tblGrid>
        <w:gridCol w:w="3120"/>
        <w:gridCol w:w="3120"/>
        <w:gridCol w:w="3120"/>
      </w:tblGrid>
      <w:tr w:rsidR="003455D9" w14:paraId="4A045A41" w14:textId="77777777" w:rsidTr="003455D9">
        <w:trPr>
          <w:cnfStyle w:val="100000000000" w:firstRow="1" w:lastRow="0" w:firstColumn="0" w:lastColumn="0" w:oddVBand="0" w:evenVBand="0" w:oddHBand="0" w:evenHBand="0" w:firstRowFirstColumn="0" w:firstRowLastColumn="0" w:lastRowFirstColumn="0" w:lastRowLastColumn="0"/>
        </w:trPr>
        <w:tc>
          <w:tcPr>
            <w:tcW w:w="3120" w:type="dxa"/>
          </w:tcPr>
          <w:p w14:paraId="645A01AE" w14:textId="399B1902" w:rsidR="003455D9" w:rsidRDefault="005E798F" w:rsidP="00590D87">
            <w:r>
              <w:t>Reasons for Removal</w:t>
            </w:r>
          </w:p>
        </w:tc>
        <w:tc>
          <w:tcPr>
            <w:tcW w:w="3120" w:type="dxa"/>
          </w:tcPr>
          <w:p w14:paraId="6BFF6D90" w14:textId="4FAB4C0E" w:rsidR="003455D9" w:rsidRDefault="00C24B08" w:rsidP="00590D87">
            <w:r>
              <w:t>Difference</w:t>
            </w:r>
          </w:p>
        </w:tc>
        <w:tc>
          <w:tcPr>
            <w:tcW w:w="3120" w:type="dxa"/>
          </w:tcPr>
          <w:p w14:paraId="411B2918" w14:textId="5C5EA3C1" w:rsidR="003455D9" w:rsidRDefault="00C24B08" w:rsidP="00590D87">
            <w:r>
              <w:t>Total Variables Remaining</w:t>
            </w:r>
          </w:p>
        </w:tc>
      </w:tr>
      <w:tr w:rsidR="003455D9" w14:paraId="5D189CBA" w14:textId="77777777" w:rsidTr="003455D9">
        <w:tc>
          <w:tcPr>
            <w:tcW w:w="3120" w:type="dxa"/>
          </w:tcPr>
          <w:p w14:paraId="240755F8" w14:textId="1EFA0906" w:rsidR="003455D9" w:rsidRDefault="005E798F" w:rsidP="00590D87">
            <w:r>
              <w:t>Total</w:t>
            </w:r>
          </w:p>
        </w:tc>
        <w:tc>
          <w:tcPr>
            <w:tcW w:w="3120" w:type="dxa"/>
          </w:tcPr>
          <w:p w14:paraId="4879C337" w14:textId="60B50212" w:rsidR="003455D9" w:rsidRDefault="003455D9" w:rsidP="00590D87"/>
        </w:tc>
        <w:tc>
          <w:tcPr>
            <w:tcW w:w="3120" w:type="dxa"/>
          </w:tcPr>
          <w:p w14:paraId="0242F0B2" w14:textId="08358454" w:rsidR="003455D9" w:rsidRDefault="00C24B08" w:rsidP="00590D87">
            <w:r>
              <w:t>200</w:t>
            </w:r>
          </w:p>
        </w:tc>
      </w:tr>
      <w:tr w:rsidR="003455D9" w14:paraId="11DECA84" w14:textId="77777777" w:rsidTr="003455D9">
        <w:tc>
          <w:tcPr>
            <w:tcW w:w="3120" w:type="dxa"/>
          </w:tcPr>
          <w:p w14:paraId="14417107" w14:textId="1B7F3774" w:rsidR="003455D9" w:rsidRDefault="005E798F" w:rsidP="00590D87">
            <w:r>
              <w:t>Low IV score</w:t>
            </w:r>
          </w:p>
        </w:tc>
        <w:tc>
          <w:tcPr>
            <w:tcW w:w="3120" w:type="dxa"/>
          </w:tcPr>
          <w:p w14:paraId="2D99E1C6" w14:textId="35BBF0F4" w:rsidR="003455D9" w:rsidRDefault="00C24B08" w:rsidP="00590D87">
            <w:r>
              <w:t>-50</w:t>
            </w:r>
          </w:p>
        </w:tc>
        <w:tc>
          <w:tcPr>
            <w:tcW w:w="3120" w:type="dxa"/>
          </w:tcPr>
          <w:p w14:paraId="037746AB" w14:textId="50498492" w:rsidR="003455D9" w:rsidRDefault="00C24B08" w:rsidP="00590D87">
            <w:r>
              <w:t>1</w:t>
            </w:r>
            <w:r w:rsidR="005E01D5">
              <w:t>50</w:t>
            </w:r>
          </w:p>
        </w:tc>
      </w:tr>
      <w:tr w:rsidR="003455D9" w14:paraId="43790885" w14:textId="77777777" w:rsidTr="003455D9">
        <w:tc>
          <w:tcPr>
            <w:tcW w:w="3120" w:type="dxa"/>
          </w:tcPr>
          <w:p w14:paraId="2B0BECDE" w14:textId="0C812F13" w:rsidR="003455D9" w:rsidRDefault="005E01D5" w:rsidP="00590D87">
            <w:r>
              <w:t>Multicollinearity</w:t>
            </w:r>
          </w:p>
        </w:tc>
        <w:tc>
          <w:tcPr>
            <w:tcW w:w="3120" w:type="dxa"/>
          </w:tcPr>
          <w:p w14:paraId="038ABBFF" w14:textId="7CBA3723" w:rsidR="003455D9" w:rsidRDefault="00C24B08" w:rsidP="00590D87">
            <w:r>
              <w:t>-75</w:t>
            </w:r>
          </w:p>
        </w:tc>
        <w:tc>
          <w:tcPr>
            <w:tcW w:w="3120" w:type="dxa"/>
          </w:tcPr>
          <w:p w14:paraId="7C5AD3B7" w14:textId="2F6FA750" w:rsidR="003455D9" w:rsidRDefault="009E71CB" w:rsidP="00590D87">
            <w:r>
              <w:t>75</w:t>
            </w:r>
          </w:p>
        </w:tc>
      </w:tr>
      <w:tr w:rsidR="009E71CB" w14:paraId="45ADC9A3" w14:textId="77777777" w:rsidTr="003455D9">
        <w:tc>
          <w:tcPr>
            <w:tcW w:w="3120" w:type="dxa"/>
          </w:tcPr>
          <w:p w14:paraId="388FE926" w14:textId="7D900390" w:rsidR="009E71CB" w:rsidRDefault="009E71CB" w:rsidP="00590D87">
            <w:r>
              <w:t>Logistic</w:t>
            </w:r>
          </w:p>
        </w:tc>
        <w:tc>
          <w:tcPr>
            <w:tcW w:w="3120" w:type="dxa"/>
          </w:tcPr>
          <w:p w14:paraId="03F026E8" w14:textId="1C680CDE" w:rsidR="009E71CB" w:rsidRDefault="00C24B08" w:rsidP="00590D87">
            <w:r>
              <w:t>-50</w:t>
            </w:r>
          </w:p>
        </w:tc>
        <w:tc>
          <w:tcPr>
            <w:tcW w:w="3120" w:type="dxa"/>
          </w:tcPr>
          <w:p w14:paraId="2F114C6D" w14:textId="39C3B1C1" w:rsidR="009E71CB" w:rsidRDefault="00C24B08" w:rsidP="00590D87">
            <w:r>
              <w:t>25</w:t>
            </w:r>
          </w:p>
        </w:tc>
      </w:tr>
      <w:tr w:rsidR="009E71CB" w14:paraId="5186F741" w14:textId="77777777" w:rsidTr="003455D9">
        <w:tc>
          <w:tcPr>
            <w:tcW w:w="3120" w:type="dxa"/>
          </w:tcPr>
          <w:p w14:paraId="76FD4447" w14:textId="0B458858" w:rsidR="009E71CB" w:rsidRDefault="009E71CB" w:rsidP="00590D87">
            <w:r>
              <w:t>Final</w:t>
            </w:r>
          </w:p>
        </w:tc>
        <w:tc>
          <w:tcPr>
            <w:tcW w:w="3120" w:type="dxa"/>
          </w:tcPr>
          <w:p w14:paraId="6D3145EF" w14:textId="77777777" w:rsidR="009E71CB" w:rsidRDefault="009E71CB" w:rsidP="00590D87"/>
        </w:tc>
        <w:tc>
          <w:tcPr>
            <w:tcW w:w="3120" w:type="dxa"/>
          </w:tcPr>
          <w:p w14:paraId="1654E2A1" w14:textId="1161BBA2" w:rsidR="009E71CB" w:rsidRDefault="00C24B08" w:rsidP="00590D87">
            <w:r>
              <w:t>25</w:t>
            </w:r>
          </w:p>
        </w:tc>
      </w:tr>
    </w:tbl>
    <w:p w14:paraId="53D1B1F6" w14:textId="77777777" w:rsidR="003455D9" w:rsidRDefault="003455D9" w:rsidP="00590D87"/>
    <w:p w14:paraId="5620D99B" w14:textId="77777777" w:rsidR="00590D87" w:rsidRDefault="00590D87" w:rsidP="00741A8D"/>
    <w:p w14:paraId="3DBE769A" w14:textId="20F445A7" w:rsidR="00741A8D" w:rsidRDefault="00741A8D" w:rsidP="00741A8D">
      <w:r>
        <w:t>[Talk about the result of development model]</w:t>
      </w:r>
    </w:p>
    <w:p w14:paraId="16949C1A" w14:textId="77777777" w:rsidR="00741A8D" w:rsidRDefault="00741A8D" w:rsidP="00E260EF"/>
    <w:p w14:paraId="4270E1A7" w14:textId="700C3762" w:rsidR="00E7658D" w:rsidRDefault="00E7658D" w:rsidP="00741A8D">
      <w:pPr>
        <w:ind w:firstLine="0"/>
      </w:pPr>
    </w:p>
    <w:p w14:paraId="3C5B0EB6" w14:textId="77777777" w:rsidR="00ED062A" w:rsidRDefault="00ED062A">
      <w:pPr>
        <w:rPr>
          <w:rFonts w:asciiTheme="majorHAnsi" w:eastAsiaTheme="majorEastAsia" w:hAnsiTheme="majorHAnsi" w:cstheme="majorBidi"/>
          <w:b/>
          <w:bCs/>
        </w:rPr>
      </w:pPr>
      <w:bookmarkStart w:id="1" w:name="_Toc85094350"/>
      <w:r>
        <w:br w:type="page"/>
      </w:r>
    </w:p>
    <w:p w14:paraId="124F10D4" w14:textId="3C5FA573" w:rsidR="00E260EF" w:rsidRDefault="00E7658D" w:rsidP="00E7658D">
      <w:pPr>
        <w:pStyle w:val="Heading1"/>
        <w:jc w:val="left"/>
      </w:pPr>
      <w:r>
        <w:lastRenderedPageBreak/>
        <w:t>2. Introduction</w:t>
      </w:r>
      <w:bookmarkEnd w:id="1"/>
    </w:p>
    <w:p w14:paraId="2BD95987" w14:textId="77777777" w:rsidR="00706B91" w:rsidRDefault="00706B91" w:rsidP="00E7658D">
      <w:r>
        <w:t>In the introduction, give explanation to the following questions:</w:t>
      </w:r>
    </w:p>
    <w:p w14:paraId="3C80BE55" w14:textId="498FABE8" w:rsidR="00AA3D34" w:rsidRDefault="00706B91" w:rsidP="00706B91">
      <w:pPr>
        <w:pStyle w:val="ListParagraph"/>
        <w:numPr>
          <w:ilvl w:val="0"/>
          <w:numId w:val="16"/>
        </w:numPr>
      </w:pPr>
      <w:r>
        <w:t>Why do you create this document?</w:t>
      </w:r>
    </w:p>
    <w:p w14:paraId="27C2BCBF" w14:textId="5425C8E4" w:rsidR="00706B91" w:rsidRDefault="00706B91" w:rsidP="00706B91">
      <w:pPr>
        <w:pStyle w:val="ListParagraph"/>
        <w:numPr>
          <w:ilvl w:val="0"/>
          <w:numId w:val="16"/>
        </w:numPr>
      </w:pPr>
      <w:r>
        <w:t>The business problem that</w:t>
      </w:r>
      <w:r w:rsidR="001973DA">
        <w:t xml:space="preserve"> require solution from model development</w:t>
      </w:r>
    </w:p>
    <w:p w14:paraId="4F959382" w14:textId="77777777" w:rsidR="00AA3D34" w:rsidRDefault="00AA3D34">
      <w:r>
        <w:br w:type="page"/>
      </w:r>
    </w:p>
    <w:p w14:paraId="1CA160A7" w14:textId="2E4C28E0" w:rsidR="00E7658D" w:rsidRDefault="00AA3D34" w:rsidP="00AA3D34">
      <w:pPr>
        <w:pStyle w:val="Heading1"/>
        <w:jc w:val="left"/>
      </w:pPr>
      <w:bookmarkStart w:id="2" w:name="_Toc85094351"/>
      <w:r>
        <w:lastRenderedPageBreak/>
        <w:t>3. Model Objectives</w:t>
      </w:r>
      <w:bookmarkEnd w:id="2"/>
    </w:p>
    <w:p w14:paraId="3AC8D4DE" w14:textId="2CE9E33C" w:rsidR="00AA3D34" w:rsidRDefault="00956118" w:rsidP="00AA3D34">
      <w:r>
        <w:t>The objective of developing the model must at least answer the following questions.</w:t>
      </w:r>
    </w:p>
    <w:tbl>
      <w:tblPr>
        <w:tblStyle w:val="APAReport"/>
        <w:tblW w:w="0" w:type="auto"/>
        <w:tblLook w:val="04A0" w:firstRow="1" w:lastRow="0" w:firstColumn="1" w:lastColumn="0" w:noHBand="0" w:noVBand="1"/>
      </w:tblPr>
      <w:tblGrid>
        <w:gridCol w:w="4680"/>
        <w:gridCol w:w="4680"/>
      </w:tblGrid>
      <w:tr w:rsidR="00A72E8E" w14:paraId="04B60744" w14:textId="77777777" w:rsidTr="00A72E8E">
        <w:trPr>
          <w:cnfStyle w:val="100000000000" w:firstRow="1" w:lastRow="0" w:firstColumn="0" w:lastColumn="0" w:oddVBand="0" w:evenVBand="0" w:oddHBand="0" w:evenHBand="0" w:firstRowFirstColumn="0" w:firstRowLastColumn="0" w:lastRowFirstColumn="0" w:lastRowLastColumn="0"/>
        </w:trPr>
        <w:tc>
          <w:tcPr>
            <w:tcW w:w="4680" w:type="dxa"/>
          </w:tcPr>
          <w:p w14:paraId="24AD464E" w14:textId="6D6A8190" w:rsidR="00A72E8E" w:rsidRDefault="00797E49" w:rsidP="00AA3D34">
            <w:r>
              <w:t>Questions</w:t>
            </w:r>
          </w:p>
        </w:tc>
        <w:tc>
          <w:tcPr>
            <w:tcW w:w="4680" w:type="dxa"/>
          </w:tcPr>
          <w:p w14:paraId="266ED389" w14:textId="744F89F1" w:rsidR="00A72E8E" w:rsidRDefault="00F94DC6" w:rsidP="00AA3D34">
            <w:r>
              <w:t xml:space="preserve">Possible </w:t>
            </w:r>
            <w:r w:rsidR="00797E49">
              <w:t>Answers</w:t>
            </w:r>
          </w:p>
        </w:tc>
      </w:tr>
      <w:tr w:rsidR="00A72E8E" w14:paraId="51ABA2FF" w14:textId="77777777" w:rsidTr="00A72E8E">
        <w:tc>
          <w:tcPr>
            <w:tcW w:w="4680" w:type="dxa"/>
          </w:tcPr>
          <w:p w14:paraId="56415CAC" w14:textId="32242ED2" w:rsidR="00A72E8E" w:rsidRDefault="00F94DC6" w:rsidP="00AA3D34">
            <w:r>
              <w:t>Type of Scorecard to build</w:t>
            </w:r>
          </w:p>
        </w:tc>
        <w:tc>
          <w:tcPr>
            <w:tcW w:w="4680" w:type="dxa"/>
          </w:tcPr>
          <w:p w14:paraId="248D0954" w14:textId="4316E1CA" w:rsidR="00A72E8E" w:rsidRDefault="00F94DC6" w:rsidP="00AA3D34">
            <w:r>
              <w:t xml:space="preserve">Fraud, Credit (A-score, B-score, C-score), </w:t>
            </w:r>
            <w:r w:rsidR="00795024">
              <w:t>Reserve calculation</w:t>
            </w:r>
            <w:r w:rsidR="00573A20">
              <w:t>, X-Sell/Up-Sell</w:t>
            </w:r>
          </w:p>
        </w:tc>
      </w:tr>
      <w:tr w:rsidR="00A72E8E" w14:paraId="2A2F1CB4" w14:textId="77777777" w:rsidTr="00A72E8E">
        <w:tc>
          <w:tcPr>
            <w:tcW w:w="4680" w:type="dxa"/>
          </w:tcPr>
          <w:p w14:paraId="4098F56A" w14:textId="0C3AAB75" w:rsidR="00A72E8E" w:rsidRDefault="00C40ADC" w:rsidP="00AA3D34">
            <w:r>
              <w:t>Is the scorecard for specific product</w:t>
            </w:r>
          </w:p>
        </w:tc>
        <w:tc>
          <w:tcPr>
            <w:tcW w:w="4680" w:type="dxa"/>
          </w:tcPr>
          <w:p w14:paraId="470BC91C" w14:textId="3C9D62DF" w:rsidR="00A72E8E" w:rsidRDefault="00C40ADC" w:rsidP="00AA3D34">
            <w:r>
              <w:t xml:space="preserve">Secured or Unsecured product (detail), </w:t>
            </w:r>
            <w:r w:rsidR="0067414F">
              <w:t>ne</w:t>
            </w:r>
            <w:r w:rsidR="00CF3F37">
              <w:t>w product targeting specific</w:t>
            </w:r>
            <w:r>
              <w:t xml:space="preserve"> market,</w:t>
            </w:r>
            <w:r w:rsidR="00CF3F37">
              <w:t xml:space="preserve"> etc</w:t>
            </w:r>
            <w:r>
              <w:t xml:space="preserve"> </w:t>
            </w:r>
          </w:p>
        </w:tc>
      </w:tr>
      <w:tr w:rsidR="00A72E8E" w14:paraId="1A5CC85E" w14:textId="77777777" w:rsidTr="00A72E8E">
        <w:tc>
          <w:tcPr>
            <w:tcW w:w="4680" w:type="dxa"/>
          </w:tcPr>
          <w:p w14:paraId="6C6CDD96" w14:textId="3B2A6CFB" w:rsidR="00A72E8E" w:rsidRDefault="00DC3EA3" w:rsidP="00AA3D34">
            <w:r>
              <w:t>What the company implement before to approve/reject?</w:t>
            </w:r>
          </w:p>
        </w:tc>
        <w:tc>
          <w:tcPr>
            <w:tcW w:w="4680" w:type="dxa"/>
          </w:tcPr>
          <w:p w14:paraId="277DA62D" w14:textId="0C69CBC7" w:rsidR="005D0882" w:rsidRDefault="00DC3EA3" w:rsidP="00AA3D34">
            <w:r>
              <w:t>Policy rules, expert rules, scorecard</w:t>
            </w:r>
            <w:r w:rsidR="005D0882">
              <w:t>, combination, etc</w:t>
            </w:r>
          </w:p>
        </w:tc>
      </w:tr>
      <w:tr w:rsidR="007C793B" w14:paraId="6A263A86" w14:textId="77777777" w:rsidTr="00A72E8E">
        <w:tc>
          <w:tcPr>
            <w:tcW w:w="4680" w:type="dxa"/>
          </w:tcPr>
          <w:p w14:paraId="1226CA59" w14:textId="4B7B11B1" w:rsidR="007C793B" w:rsidRDefault="00C42472" w:rsidP="00AA3D34">
            <w:r>
              <w:t>Is the new scorecard will be used as sole decider?</w:t>
            </w:r>
          </w:p>
        </w:tc>
        <w:tc>
          <w:tcPr>
            <w:tcW w:w="4680" w:type="dxa"/>
          </w:tcPr>
          <w:p w14:paraId="752D691C" w14:textId="4EF1B86F" w:rsidR="007C793B" w:rsidRDefault="00C42472" w:rsidP="00AA3D34">
            <w:r>
              <w:t>Yes/No</w:t>
            </w:r>
          </w:p>
        </w:tc>
      </w:tr>
      <w:tr w:rsidR="00A72E8E" w14:paraId="46BE89E9" w14:textId="77777777" w:rsidTr="00A72E8E">
        <w:tc>
          <w:tcPr>
            <w:tcW w:w="4680" w:type="dxa"/>
          </w:tcPr>
          <w:p w14:paraId="747F8494" w14:textId="7D1F1C35" w:rsidR="00A72E8E" w:rsidRDefault="00C954FD" w:rsidP="00AA3D34">
            <w:r>
              <w:t>What is the target variable that you are trying to predict?</w:t>
            </w:r>
          </w:p>
        </w:tc>
        <w:tc>
          <w:tcPr>
            <w:tcW w:w="4680" w:type="dxa"/>
          </w:tcPr>
          <w:p w14:paraId="7B13F59C" w14:textId="77777777" w:rsidR="00A72E8E" w:rsidRDefault="00C954FD" w:rsidP="00AA3D34">
            <w:r>
              <w:t>Likelihood to default.</w:t>
            </w:r>
          </w:p>
          <w:p w14:paraId="19F21DD5" w14:textId="77777777" w:rsidR="00C954FD" w:rsidRDefault="00C954FD" w:rsidP="00AA3D34">
            <w:r>
              <w:t>What is definition of default?</w:t>
            </w:r>
          </w:p>
          <w:p w14:paraId="62568801" w14:textId="151CC22C" w:rsidR="00C954FD" w:rsidRDefault="002F438C" w:rsidP="00AA3D34">
            <w:r>
              <w:t>DPD30,60,90, ever DPD, late, ask discount, etc</w:t>
            </w:r>
          </w:p>
          <w:p w14:paraId="0B51CE74" w14:textId="1F3103DF" w:rsidR="00DD18AC" w:rsidRDefault="00DD18AC" w:rsidP="00AA3D34">
            <w:r>
              <w:t xml:space="preserve">How long the account on book to decide the final </w:t>
            </w:r>
            <w:r w:rsidR="00DC25FF">
              <w:t>status?</w:t>
            </w:r>
          </w:p>
          <w:p w14:paraId="5B0E1813" w14:textId="2E4F6967" w:rsidR="00812074" w:rsidRDefault="00812074" w:rsidP="00AA3D34">
            <w:r>
              <w:t>To arrive to this decision, the document need to provid</w:t>
            </w:r>
            <w:r w:rsidR="006F6207">
              <w:t>e analysis and reasoning</w:t>
            </w:r>
          </w:p>
        </w:tc>
      </w:tr>
      <w:tr w:rsidR="003512EA" w14:paraId="36D96F76" w14:textId="77777777" w:rsidTr="00A72E8E">
        <w:tc>
          <w:tcPr>
            <w:tcW w:w="4680" w:type="dxa"/>
          </w:tcPr>
          <w:p w14:paraId="28B50B88" w14:textId="11BA3437" w:rsidR="003512EA" w:rsidRDefault="003512EA" w:rsidP="00AA3D34">
            <w:r>
              <w:t xml:space="preserve">If there is a scorecard before. Why do you need to build another </w:t>
            </w:r>
            <w:r w:rsidR="0022265D">
              <w:t>scorecard? What is the new objective?</w:t>
            </w:r>
          </w:p>
        </w:tc>
        <w:tc>
          <w:tcPr>
            <w:tcW w:w="4680" w:type="dxa"/>
          </w:tcPr>
          <w:p w14:paraId="55E7C4D5" w14:textId="77777777" w:rsidR="003512EA" w:rsidRDefault="0022265D" w:rsidP="00AA3D34">
            <w:r>
              <w:t>Reduce default rate for the same approval rate</w:t>
            </w:r>
          </w:p>
          <w:p w14:paraId="0A3B42FF" w14:textId="2D394C75" w:rsidR="0022265D" w:rsidRDefault="0022265D" w:rsidP="00AA3D34">
            <w:r>
              <w:t>Increase approval rate for the same default rate</w:t>
            </w:r>
          </w:p>
          <w:p w14:paraId="0A36F847" w14:textId="5B8DD4A5" w:rsidR="002412F0" w:rsidRDefault="002412F0" w:rsidP="00AA3D34">
            <w:r>
              <w:t xml:space="preserve">Increase revenue (possibility of </w:t>
            </w:r>
            <w:r w:rsidR="00C42472">
              <w:t>targeted pricing, etc)</w:t>
            </w:r>
          </w:p>
          <w:p w14:paraId="6B23A3FE" w14:textId="6ADF86A4" w:rsidR="00C42472" w:rsidRDefault="00C42472" w:rsidP="00AA3D34">
            <w:r>
              <w:t>Choose active customer (if revolving credit)</w:t>
            </w:r>
          </w:p>
          <w:p w14:paraId="44882AA9" w14:textId="1EAC73F9" w:rsidR="0022265D" w:rsidRDefault="0022265D" w:rsidP="00AA3D34">
            <w:r>
              <w:t>Or any other goals?</w:t>
            </w:r>
          </w:p>
        </w:tc>
      </w:tr>
      <w:tr w:rsidR="0022265D" w14:paraId="07B9F437" w14:textId="77777777" w:rsidTr="00A72E8E">
        <w:tc>
          <w:tcPr>
            <w:tcW w:w="4680" w:type="dxa"/>
          </w:tcPr>
          <w:p w14:paraId="20427744" w14:textId="461153FD" w:rsidR="0022265D" w:rsidRDefault="00C42472" w:rsidP="00AA3D34">
            <w:r>
              <w:t xml:space="preserve">Is the </w:t>
            </w:r>
            <w:r w:rsidR="00E54CD2">
              <w:t>development require support from external developer?</w:t>
            </w:r>
          </w:p>
        </w:tc>
        <w:tc>
          <w:tcPr>
            <w:tcW w:w="4680" w:type="dxa"/>
          </w:tcPr>
          <w:p w14:paraId="30E6222D" w14:textId="12893430" w:rsidR="0022265D" w:rsidRDefault="00E54CD2" w:rsidP="00AA3D34">
            <w:r>
              <w:t>External vendor to create the model based on supplemented data</w:t>
            </w:r>
          </w:p>
        </w:tc>
      </w:tr>
      <w:tr w:rsidR="00E54CD2" w14:paraId="25B7E033" w14:textId="77777777" w:rsidTr="00A72E8E">
        <w:tc>
          <w:tcPr>
            <w:tcW w:w="4680" w:type="dxa"/>
          </w:tcPr>
          <w:p w14:paraId="536A4D54" w14:textId="7ED9C65F" w:rsidR="00E54CD2" w:rsidRDefault="00E54CD2" w:rsidP="00AA3D34">
            <w:r>
              <w:t>Is the model will require external data?</w:t>
            </w:r>
          </w:p>
        </w:tc>
        <w:tc>
          <w:tcPr>
            <w:tcW w:w="4680" w:type="dxa"/>
          </w:tcPr>
          <w:p w14:paraId="3025659C" w14:textId="4059C42F" w:rsidR="00E54CD2" w:rsidRDefault="00E54CD2" w:rsidP="00AA3D34">
            <w:r>
              <w:t>Yes/No, if yes explain. Example SLIK, vendor API, etc</w:t>
            </w:r>
          </w:p>
        </w:tc>
      </w:tr>
      <w:tr w:rsidR="004734AA" w14:paraId="1B07951E" w14:textId="77777777" w:rsidTr="00A72E8E">
        <w:tc>
          <w:tcPr>
            <w:tcW w:w="4680" w:type="dxa"/>
          </w:tcPr>
          <w:p w14:paraId="372E8CA1" w14:textId="1BB268CC" w:rsidR="004734AA" w:rsidRDefault="00153A2E" w:rsidP="00AA3D34">
            <w:r>
              <w:t>Is fraud excluded from the scorecard?</w:t>
            </w:r>
          </w:p>
        </w:tc>
        <w:tc>
          <w:tcPr>
            <w:tcW w:w="4680" w:type="dxa"/>
          </w:tcPr>
          <w:p w14:paraId="0FD5E039" w14:textId="36B15B29" w:rsidR="004734AA" w:rsidRDefault="00153A2E" w:rsidP="00AA3D34">
            <w:r>
              <w:t>Yes/No. How about suspected fraud cases?</w:t>
            </w:r>
          </w:p>
        </w:tc>
      </w:tr>
    </w:tbl>
    <w:p w14:paraId="0F436921" w14:textId="77777777" w:rsidR="00BE7762" w:rsidRDefault="00BE7762" w:rsidP="00D00EC8">
      <w:pPr>
        <w:ind w:firstLine="0"/>
      </w:pPr>
    </w:p>
    <w:p w14:paraId="5BEE84E5" w14:textId="1BE15C27" w:rsidR="00AA3D34" w:rsidRDefault="00AA3D34" w:rsidP="00AA3D34">
      <w:pPr>
        <w:pStyle w:val="Heading2"/>
      </w:pPr>
      <w:bookmarkStart w:id="3" w:name="_Toc85094352"/>
      <w:r>
        <w:t>3.1 Model History</w:t>
      </w:r>
      <w:bookmarkEnd w:id="3"/>
    </w:p>
    <w:p w14:paraId="174100BF" w14:textId="76DCB408" w:rsidR="00DC3EA3" w:rsidRDefault="00DC3EA3" w:rsidP="00AA3D34">
      <w:r>
        <w:t>Answer the following questions if company previously implement scorecard</w:t>
      </w:r>
    </w:p>
    <w:tbl>
      <w:tblPr>
        <w:tblStyle w:val="APAReport"/>
        <w:tblW w:w="0" w:type="auto"/>
        <w:tblLook w:val="04A0" w:firstRow="1" w:lastRow="0" w:firstColumn="1" w:lastColumn="0" w:noHBand="0" w:noVBand="1"/>
      </w:tblPr>
      <w:tblGrid>
        <w:gridCol w:w="4680"/>
        <w:gridCol w:w="4680"/>
      </w:tblGrid>
      <w:tr w:rsidR="00DC3EA3" w14:paraId="76560A64" w14:textId="77777777" w:rsidTr="00AA1332">
        <w:trPr>
          <w:cnfStyle w:val="100000000000" w:firstRow="1" w:lastRow="0" w:firstColumn="0" w:lastColumn="0" w:oddVBand="0" w:evenVBand="0" w:oddHBand="0" w:evenHBand="0" w:firstRowFirstColumn="0" w:firstRowLastColumn="0" w:lastRowFirstColumn="0" w:lastRowLastColumn="0"/>
        </w:trPr>
        <w:tc>
          <w:tcPr>
            <w:tcW w:w="4680" w:type="dxa"/>
          </w:tcPr>
          <w:p w14:paraId="22098B76" w14:textId="77777777" w:rsidR="00DC3EA3" w:rsidRDefault="00DC3EA3" w:rsidP="00AA1332">
            <w:r>
              <w:t>Questions</w:t>
            </w:r>
          </w:p>
        </w:tc>
        <w:tc>
          <w:tcPr>
            <w:tcW w:w="4680" w:type="dxa"/>
          </w:tcPr>
          <w:p w14:paraId="6337FF9D" w14:textId="77777777" w:rsidR="00DC3EA3" w:rsidRDefault="00DC3EA3" w:rsidP="00AA1332">
            <w:r>
              <w:t>Possible Answers</w:t>
            </w:r>
          </w:p>
        </w:tc>
      </w:tr>
      <w:tr w:rsidR="00DC3EA3" w14:paraId="2974707D" w14:textId="77777777" w:rsidTr="00AA1332">
        <w:tc>
          <w:tcPr>
            <w:tcW w:w="4680" w:type="dxa"/>
          </w:tcPr>
          <w:p w14:paraId="5DD98ECB" w14:textId="67D2AFB6" w:rsidR="00DC3EA3" w:rsidRDefault="001A7DEC" w:rsidP="00AA1332">
            <w:r>
              <w:t>If there is scorecard before. Check for documentation</w:t>
            </w:r>
          </w:p>
        </w:tc>
        <w:tc>
          <w:tcPr>
            <w:tcW w:w="4680" w:type="dxa"/>
          </w:tcPr>
          <w:p w14:paraId="7E47F44F" w14:textId="4D709E3A" w:rsidR="00DC3EA3" w:rsidRDefault="007C793B" w:rsidP="00AA1332">
            <w:r>
              <w:t>The documentation will allow scorecard developer to check all variables being used and performance period</w:t>
            </w:r>
          </w:p>
        </w:tc>
      </w:tr>
      <w:tr w:rsidR="00DC3EA3" w14:paraId="7B6D8E13" w14:textId="77777777" w:rsidTr="00AA1332">
        <w:tc>
          <w:tcPr>
            <w:tcW w:w="4680" w:type="dxa"/>
          </w:tcPr>
          <w:p w14:paraId="730C3390" w14:textId="6B4A5AE7" w:rsidR="00DC3EA3" w:rsidRDefault="00382385" w:rsidP="00AA1332">
            <w:r>
              <w:t>Is the scorecard still being used?</w:t>
            </w:r>
          </w:p>
        </w:tc>
        <w:tc>
          <w:tcPr>
            <w:tcW w:w="4680" w:type="dxa"/>
          </w:tcPr>
          <w:p w14:paraId="36231872" w14:textId="6416D648" w:rsidR="00DC3EA3" w:rsidRDefault="00AC0A08" w:rsidP="00AA1332">
            <w:r>
              <w:t>Yes/no</w:t>
            </w:r>
          </w:p>
        </w:tc>
      </w:tr>
      <w:tr w:rsidR="00DC3EA3" w14:paraId="7C6BC37A" w14:textId="77777777" w:rsidTr="00AA1332">
        <w:tc>
          <w:tcPr>
            <w:tcW w:w="4680" w:type="dxa"/>
          </w:tcPr>
          <w:p w14:paraId="34F065BD" w14:textId="27AD3172" w:rsidR="00DC3EA3" w:rsidRDefault="00382385" w:rsidP="00AA1332">
            <w:r>
              <w:t>What is the performance of previous scorecard</w:t>
            </w:r>
          </w:p>
        </w:tc>
        <w:tc>
          <w:tcPr>
            <w:tcW w:w="4680" w:type="dxa"/>
          </w:tcPr>
          <w:p w14:paraId="057BE0CD" w14:textId="6822358B" w:rsidR="00DC3EA3" w:rsidRDefault="00382385" w:rsidP="00AA1332">
            <w:r>
              <w:t xml:space="preserve">Answer the model performance </w:t>
            </w:r>
            <w:r w:rsidR="00195F45">
              <w:t>currently, and previously</w:t>
            </w:r>
          </w:p>
        </w:tc>
      </w:tr>
      <w:tr w:rsidR="00DC3EA3" w14:paraId="043A884F" w14:textId="77777777" w:rsidTr="00AA1332">
        <w:tc>
          <w:tcPr>
            <w:tcW w:w="4680" w:type="dxa"/>
          </w:tcPr>
          <w:p w14:paraId="4D372990" w14:textId="77777777" w:rsidR="00DC3EA3" w:rsidRDefault="00DC3EA3" w:rsidP="00AA1332"/>
        </w:tc>
        <w:tc>
          <w:tcPr>
            <w:tcW w:w="4680" w:type="dxa"/>
          </w:tcPr>
          <w:p w14:paraId="58425818" w14:textId="77777777" w:rsidR="00DC3EA3" w:rsidRDefault="00DC3EA3" w:rsidP="00AA1332"/>
        </w:tc>
      </w:tr>
    </w:tbl>
    <w:p w14:paraId="2215311B" w14:textId="036D12DB" w:rsidR="00DC3EA3" w:rsidRDefault="00DC3EA3" w:rsidP="00AA3D34"/>
    <w:p w14:paraId="0A790A9E" w14:textId="0CDCF9AB" w:rsidR="00195F45" w:rsidRDefault="00195F45" w:rsidP="00AA3D34">
      <w:r>
        <w:t>If possible, for every changes in scorecard. It is better to score all applicants using all version of scorecard model. So we know the performance of all versions of model.</w:t>
      </w:r>
    </w:p>
    <w:p w14:paraId="1462DC9B" w14:textId="77777777" w:rsidR="00932CD7" w:rsidRDefault="00932CD7" w:rsidP="00AA3D34"/>
    <w:p w14:paraId="10DEA5B3" w14:textId="1EB47AF0" w:rsidR="00AC0A08" w:rsidRDefault="00AC0A08" w:rsidP="00AA3D34">
      <w:r>
        <w:t xml:space="preserve">In this section, also explain on the implementation use of the </w:t>
      </w:r>
      <w:r w:rsidR="00932CD7">
        <w:t xml:space="preserve">previous </w:t>
      </w:r>
      <w:r>
        <w:t>scorecard</w:t>
      </w:r>
    </w:p>
    <w:tbl>
      <w:tblPr>
        <w:tblStyle w:val="APAReport"/>
        <w:tblW w:w="0" w:type="auto"/>
        <w:tblLook w:val="04A0" w:firstRow="1" w:lastRow="0" w:firstColumn="1" w:lastColumn="0" w:noHBand="0" w:noVBand="1"/>
      </w:tblPr>
      <w:tblGrid>
        <w:gridCol w:w="4680"/>
        <w:gridCol w:w="4680"/>
      </w:tblGrid>
      <w:tr w:rsidR="00AC0A08" w14:paraId="1381B621" w14:textId="77777777" w:rsidTr="00AA1332">
        <w:trPr>
          <w:cnfStyle w:val="100000000000" w:firstRow="1" w:lastRow="0" w:firstColumn="0" w:lastColumn="0" w:oddVBand="0" w:evenVBand="0" w:oddHBand="0" w:evenHBand="0" w:firstRowFirstColumn="0" w:firstRowLastColumn="0" w:lastRowFirstColumn="0" w:lastRowLastColumn="0"/>
        </w:trPr>
        <w:tc>
          <w:tcPr>
            <w:tcW w:w="4680" w:type="dxa"/>
          </w:tcPr>
          <w:p w14:paraId="4C0A056B" w14:textId="77777777" w:rsidR="00AC0A08" w:rsidRDefault="00AC0A08" w:rsidP="00AA1332">
            <w:r>
              <w:t>Questions</w:t>
            </w:r>
          </w:p>
        </w:tc>
        <w:tc>
          <w:tcPr>
            <w:tcW w:w="4680" w:type="dxa"/>
          </w:tcPr>
          <w:p w14:paraId="377EB8BB" w14:textId="77777777" w:rsidR="00AC0A08" w:rsidRDefault="00AC0A08" w:rsidP="00AA1332">
            <w:r>
              <w:t>Possible Answers</w:t>
            </w:r>
          </w:p>
        </w:tc>
      </w:tr>
      <w:tr w:rsidR="00AC0A08" w14:paraId="06EB9E16" w14:textId="77777777" w:rsidTr="00AA1332">
        <w:tc>
          <w:tcPr>
            <w:tcW w:w="4680" w:type="dxa"/>
          </w:tcPr>
          <w:p w14:paraId="7234BB72" w14:textId="5AE72E48" w:rsidR="00AC0A08" w:rsidRDefault="00851603" w:rsidP="00AA1332">
            <w:r>
              <w:t>Explain in detail how the scorecard use in the overall approve/reject</w:t>
            </w:r>
          </w:p>
        </w:tc>
        <w:tc>
          <w:tcPr>
            <w:tcW w:w="4680" w:type="dxa"/>
          </w:tcPr>
          <w:p w14:paraId="6C07EBBD" w14:textId="320A5B46" w:rsidR="00AC0A08" w:rsidRDefault="004B4257" w:rsidP="00AA1332">
            <w:r>
              <w:t>Is scorecard used as sole decider, or combined with other methods?</w:t>
            </w:r>
          </w:p>
        </w:tc>
      </w:tr>
      <w:tr w:rsidR="00AC0A08" w14:paraId="18771148" w14:textId="77777777" w:rsidTr="00AA1332">
        <w:tc>
          <w:tcPr>
            <w:tcW w:w="4680" w:type="dxa"/>
          </w:tcPr>
          <w:p w14:paraId="181C5F2D" w14:textId="47D34FDF" w:rsidR="00AC0A08" w:rsidRDefault="00FA14F8" w:rsidP="00AA1332">
            <w:r>
              <w:t>What happened when we reject?</w:t>
            </w:r>
          </w:p>
        </w:tc>
        <w:tc>
          <w:tcPr>
            <w:tcW w:w="4680" w:type="dxa"/>
          </w:tcPr>
          <w:p w14:paraId="137C0922" w14:textId="43C47386" w:rsidR="00AC0A08" w:rsidRDefault="00CF5BEC" w:rsidP="00AA1332">
            <w:r>
              <w:t>Do we ask for additional information? Or the reject given other products with higher pricing?</w:t>
            </w:r>
          </w:p>
        </w:tc>
      </w:tr>
      <w:tr w:rsidR="00CF5BEC" w14:paraId="472C5B8A" w14:textId="77777777" w:rsidTr="00AA1332">
        <w:tc>
          <w:tcPr>
            <w:tcW w:w="4680" w:type="dxa"/>
          </w:tcPr>
          <w:p w14:paraId="1ED69828" w14:textId="5CB9721E" w:rsidR="00CF5BEC" w:rsidRDefault="00CF6302" w:rsidP="00AA1332">
            <w:r>
              <w:t>Are there any preferential treatment to those with high credit score?</w:t>
            </w:r>
          </w:p>
        </w:tc>
        <w:tc>
          <w:tcPr>
            <w:tcW w:w="4680" w:type="dxa"/>
          </w:tcPr>
          <w:p w14:paraId="2997FF5D" w14:textId="77777777" w:rsidR="00CF5BEC" w:rsidRDefault="00CF5BEC" w:rsidP="00AA1332"/>
        </w:tc>
      </w:tr>
    </w:tbl>
    <w:p w14:paraId="5E627AEE" w14:textId="77777777" w:rsidR="00AC0A08" w:rsidRDefault="00AC0A08" w:rsidP="00AA3D34"/>
    <w:p w14:paraId="474501EC" w14:textId="77777777" w:rsidR="00AA3D34" w:rsidRDefault="00AA3D34">
      <w:r>
        <w:br w:type="page"/>
      </w:r>
    </w:p>
    <w:p w14:paraId="0E0D46DA" w14:textId="6ED5E390" w:rsidR="00AA3D34" w:rsidRDefault="00AA3D34" w:rsidP="00AA3D34">
      <w:pPr>
        <w:pStyle w:val="Heading1"/>
        <w:jc w:val="left"/>
      </w:pPr>
      <w:bookmarkStart w:id="4" w:name="_Toc85094353"/>
      <w:r>
        <w:lastRenderedPageBreak/>
        <w:t>4. Data</w:t>
      </w:r>
      <w:bookmarkEnd w:id="4"/>
    </w:p>
    <w:p w14:paraId="1E87F124" w14:textId="398EAAA7" w:rsidR="00AA3D34" w:rsidRDefault="00932CD7" w:rsidP="00AA3D34">
      <w:r>
        <w:t>Based on model objective mentioned in previous part. Explain in detail on the data being used to create the model:</w:t>
      </w:r>
    </w:p>
    <w:p w14:paraId="2D321296" w14:textId="3D4ACBD3" w:rsidR="00AA3D34" w:rsidRDefault="00AA3D34" w:rsidP="00AA3D34">
      <w:pPr>
        <w:pStyle w:val="Heading2"/>
      </w:pPr>
      <w:bookmarkStart w:id="5" w:name="_Toc85094354"/>
      <w:r>
        <w:t>4.1 Data Source</w:t>
      </w:r>
      <w:bookmarkEnd w:id="5"/>
    </w:p>
    <w:p w14:paraId="2703EB38" w14:textId="43722EC3" w:rsidR="00AA3D34" w:rsidRDefault="00932CD7" w:rsidP="00AA3D34">
      <w:r>
        <w:t xml:space="preserve">Source of data. Explain here on the source of the data. Explain in detail on how the data gathered. If the data gathered from internal DWH, then explain the </w:t>
      </w:r>
      <w:r w:rsidR="004919C9">
        <w:t>source table</w:t>
      </w:r>
    </w:p>
    <w:p w14:paraId="1B6F4416" w14:textId="3943185F" w:rsidR="004B7A87" w:rsidRDefault="004B7A87" w:rsidP="004B7A87">
      <w:pPr>
        <w:pStyle w:val="Heading3"/>
      </w:pPr>
      <w:r>
        <w:t>4.1.1 Sample and Performance Period</w:t>
      </w:r>
    </w:p>
    <w:p w14:paraId="1693CD2C" w14:textId="7B5A69C4" w:rsidR="004B7A87" w:rsidRDefault="004B7A87" w:rsidP="004B7A87">
      <w:r>
        <w:t>Discuss the time period when the data gathered</w:t>
      </w:r>
    </w:p>
    <w:p w14:paraId="1662C264" w14:textId="1A2BEE98" w:rsidR="00AA0016" w:rsidRDefault="00AA0016" w:rsidP="00AA0016">
      <w:pPr>
        <w:pStyle w:val="Heading3"/>
      </w:pPr>
      <w:r>
        <w:t>4.1.</w:t>
      </w:r>
      <w:r w:rsidR="004B7A87">
        <w:t>2</w:t>
      </w:r>
      <w:r>
        <w:t xml:space="preserve"> </w:t>
      </w:r>
      <w:r w:rsidR="00020A3E">
        <w:t>Internal data</w:t>
      </w:r>
    </w:p>
    <w:p w14:paraId="42F6F005" w14:textId="551E9F1B" w:rsidR="00AA0016" w:rsidRDefault="00924B35" w:rsidP="00AA0016">
      <w:r>
        <w:t>Discuss about the use of internal data, and how/where to get the data</w:t>
      </w:r>
    </w:p>
    <w:p w14:paraId="2F83EB97" w14:textId="283683F2" w:rsidR="00924B35" w:rsidRDefault="00924B35" w:rsidP="00924B35">
      <w:pPr>
        <w:pStyle w:val="Heading3"/>
      </w:pPr>
      <w:r>
        <w:t>4.1.</w:t>
      </w:r>
      <w:r w:rsidR="004B7A87">
        <w:t>3</w:t>
      </w:r>
      <w:r>
        <w:t xml:space="preserve"> External data</w:t>
      </w:r>
    </w:p>
    <w:p w14:paraId="72F1C8AF" w14:textId="467E3E34" w:rsidR="00924B35" w:rsidRDefault="00924B35" w:rsidP="00924B35">
      <w:r>
        <w:t>Discuss about the use of external data (if any), and how/where to get the data</w:t>
      </w:r>
    </w:p>
    <w:p w14:paraId="415B0BC3" w14:textId="518BC78C" w:rsidR="00D064A0" w:rsidRDefault="00D064A0" w:rsidP="00AA0016">
      <w:pPr>
        <w:pStyle w:val="Heading3"/>
      </w:pPr>
      <w:r>
        <w:t>4.1.</w:t>
      </w:r>
      <w:r w:rsidR="004B7A87">
        <w:t>4</w:t>
      </w:r>
      <w:r>
        <w:t xml:space="preserve"> Data </w:t>
      </w:r>
      <w:r w:rsidR="00AA0016">
        <w:t>Quality</w:t>
      </w:r>
    </w:p>
    <w:p w14:paraId="1B61D2A6" w14:textId="0A6DAEC3" w:rsidR="00B1336D" w:rsidRDefault="00F161A4" w:rsidP="00AA3D34">
      <w:r>
        <w:t>Discuss about the data and its related data quality. Preferably from 5 dimensions:</w:t>
      </w:r>
    </w:p>
    <w:p w14:paraId="2CD63187" w14:textId="709D5FE3" w:rsidR="00F161A4" w:rsidRDefault="00F161A4" w:rsidP="00F161A4">
      <w:pPr>
        <w:pStyle w:val="ListParagraph"/>
        <w:numPr>
          <w:ilvl w:val="0"/>
          <w:numId w:val="18"/>
        </w:numPr>
      </w:pPr>
      <w:r>
        <w:t>Completeness</w:t>
      </w:r>
    </w:p>
    <w:p w14:paraId="60748258" w14:textId="235EE5BB" w:rsidR="00F161A4" w:rsidRDefault="00F161A4" w:rsidP="00F161A4">
      <w:pPr>
        <w:pStyle w:val="ListParagraph"/>
        <w:numPr>
          <w:ilvl w:val="0"/>
          <w:numId w:val="18"/>
        </w:numPr>
      </w:pPr>
      <w:r>
        <w:t>Validity</w:t>
      </w:r>
    </w:p>
    <w:p w14:paraId="0A9FEB63" w14:textId="3CEBEA0D" w:rsidR="00F161A4" w:rsidRDefault="00DD6278" w:rsidP="00F161A4">
      <w:pPr>
        <w:pStyle w:val="ListParagraph"/>
        <w:numPr>
          <w:ilvl w:val="0"/>
          <w:numId w:val="18"/>
        </w:numPr>
      </w:pPr>
      <w:r>
        <w:t>Consistency</w:t>
      </w:r>
    </w:p>
    <w:p w14:paraId="729C3085" w14:textId="447E85B5" w:rsidR="00F161A4" w:rsidRDefault="006B499F" w:rsidP="00F161A4">
      <w:pPr>
        <w:pStyle w:val="ListParagraph"/>
        <w:numPr>
          <w:ilvl w:val="0"/>
          <w:numId w:val="18"/>
        </w:numPr>
      </w:pPr>
      <w:r>
        <w:t>Uniqueness</w:t>
      </w:r>
    </w:p>
    <w:p w14:paraId="44DC5382" w14:textId="0BE2F64C" w:rsidR="006B499F" w:rsidRDefault="00F629AC" w:rsidP="00F161A4">
      <w:pPr>
        <w:pStyle w:val="ListParagraph"/>
        <w:numPr>
          <w:ilvl w:val="0"/>
          <w:numId w:val="18"/>
        </w:numPr>
      </w:pPr>
      <w:r>
        <w:t>Accuracy</w:t>
      </w:r>
    </w:p>
    <w:p w14:paraId="1D294676" w14:textId="6B48D65A" w:rsidR="00C543ED" w:rsidRDefault="00C543ED" w:rsidP="00C543ED">
      <w:pPr>
        <w:pStyle w:val="Heading3"/>
      </w:pPr>
      <w:r>
        <w:t>4.1.5 Data Lineage and Feature Engineering</w:t>
      </w:r>
    </w:p>
    <w:p w14:paraId="04892A52" w14:textId="58B935E7" w:rsidR="00C543ED" w:rsidRDefault="00C543ED" w:rsidP="00C543ED">
      <w:r>
        <w:t>Discuss about the data and its related</w:t>
      </w:r>
      <w:r w:rsidR="004919C9">
        <w:t xml:space="preserve"> variables derived from the original variable.</w:t>
      </w:r>
    </w:p>
    <w:p w14:paraId="1D0F7649" w14:textId="58C38284" w:rsidR="00F779BD" w:rsidRDefault="00F779BD" w:rsidP="00F779BD">
      <w:r>
        <w:t>It also need to clearly define on how to get the variable, the definition of the variable, if the data from source or derived. If it’s derived, what’s the logic to get the variable</w:t>
      </w:r>
    </w:p>
    <w:p w14:paraId="57D0A51A" w14:textId="7872432E" w:rsidR="00AC7722" w:rsidRDefault="00AC7722" w:rsidP="00AC7722">
      <w:pPr>
        <w:pStyle w:val="Heading3"/>
      </w:pPr>
      <w:r>
        <w:lastRenderedPageBreak/>
        <w:t>4.1.6 Oversampling/Undersampling (if any)</w:t>
      </w:r>
    </w:p>
    <w:p w14:paraId="06125C36" w14:textId="58F9120A" w:rsidR="00AC7722" w:rsidRDefault="00AC7722" w:rsidP="00AC7722">
      <w:r>
        <w:t>If the data imbalance, describe the methodology used and reasoning</w:t>
      </w:r>
    </w:p>
    <w:p w14:paraId="5F72F292" w14:textId="77777777" w:rsidR="00AC7722" w:rsidRDefault="00AC7722" w:rsidP="00F779BD"/>
    <w:p w14:paraId="6C217B6A" w14:textId="47BDF56A" w:rsidR="00AA3D34" w:rsidRDefault="00AA3D34" w:rsidP="00AA3D34">
      <w:pPr>
        <w:pStyle w:val="Heading2"/>
      </w:pPr>
      <w:bookmarkStart w:id="6" w:name="_Toc85094355"/>
      <w:r>
        <w:t>4.2 Exclusion</w:t>
      </w:r>
      <w:bookmarkEnd w:id="6"/>
    </w:p>
    <w:p w14:paraId="781B38F5" w14:textId="77777777" w:rsidR="00E33156" w:rsidRDefault="00C73C54" w:rsidP="00A74E55">
      <w:r>
        <w:t xml:space="preserve">Are there any exclusion the data? Maybe </w:t>
      </w:r>
      <w:r w:rsidR="00E5495B">
        <w:t xml:space="preserve">inappropriate target customer? </w:t>
      </w:r>
      <w:r w:rsidR="00A74E55">
        <w:t xml:space="preserve">Exclude specific type of customers? </w:t>
      </w:r>
      <w:r w:rsidR="00E5495B">
        <w:t>Any exclusion need to be provided reasoning</w:t>
      </w:r>
      <w:r w:rsidR="00A74E55">
        <w:t>.</w:t>
      </w:r>
      <w:r w:rsidR="00E33156">
        <w:t xml:space="preserve"> </w:t>
      </w:r>
    </w:p>
    <w:p w14:paraId="04655074" w14:textId="47651307" w:rsidR="00A74E55" w:rsidRDefault="00E33156" w:rsidP="00A74E55">
      <w:r>
        <w:t>For example, customer indicated/proved to be fraudulent to be excluded from credit model.</w:t>
      </w:r>
    </w:p>
    <w:p w14:paraId="0B97CF7C" w14:textId="1B60A40D" w:rsidR="00E33156" w:rsidRDefault="00E33156" w:rsidP="00A74E55">
      <w:r>
        <w:t>If some customers type excluded because the business decided to target different type of customers in the future, then explain as well.</w:t>
      </w:r>
    </w:p>
    <w:p w14:paraId="5DE161CA" w14:textId="694C27EB" w:rsidR="00AA3D34" w:rsidRDefault="00AA3D34" w:rsidP="00AA3D34">
      <w:pPr>
        <w:pStyle w:val="Heading2"/>
      </w:pPr>
      <w:bookmarkStart w:id="7" w:name="_Toc85094356"/>
      <w:r>
        <w:t>4.3 Limitation of Data</w:t>
      </w:r>
      <w:bookmarkEnd w:id="7"/>
    </w:p>
    <w:p w14:paraId="448DBA67" w14:textId="5987A35F" w:rsidR="00AA74A7" w:rsidRDefault="00AA74A7" w:rsidP="00AA3D34">
      <w:r>
        <w:t>State the data limitation</w:t>
      </w:r>
      <w:r w:rsidR="000F2EB8">
        <w:t xml:space="preserve"> and the risk mitigation.</w:t>
      </w:r>
    </w:p>
    <w:p w14:paraId="439368ED" w14:textId="43E9CE16" w:rsidR="000F2EB8" w:rsidRDefault="000F2EB8" w:rsidP="00AA3D34">
      <w:r>
        <w:t xml:space="preserve">For example, the </w:t>
      </w:r>
      <w:r w:rsidR="00F33E32">
        <w:t>original data being used in development contains missing data. But for production, assume there is no missing data. Because we develop risk mitigation of any missing data will be handled manually (for example)</w:t>
      </w:r>
    </w:p>
    <w:p w14:paraId="090E67FD" w14:textId="08B81700" w:rsidR="00AA3D34" w:rsidRDefault="00AA3D34">
      <w:r>
        <w:br w:type="page"/>
      </w:r>
    </w:p>
    <w:p w14:paraId="1957166C" w14:textId="17EDC235" w:rsidR="00AA3D34" w:rsidRDefault="00AA3D34" w:rsidP="00AA3D34">
      <w:pPr>
        <w:pStyle w:val="Heading1"/>
        <w:jc w:val="left"/>
      </w:pPr>
      <w:bookmarkStart w:id="8" w:name="_Toc85094357"/>
      <w:r>
        <w:lastRenderedPageBreak/>
        <w:t>5. Model Development Methodology</w:t>
      </w:r>
      <w:bookmarkEnd w:id="8"/>
    </w:p>
    <w:p w14:paraId="168E825F" w14:textId="25D26561" w:rsidR="006C529B" w:rsidRDefault="006C529B" w:rsidP="00AA3D34">
      <w:r>
        <w:t>Discuss parties involved in the discussion to create the scorecard. Please note that these departments do not necessarily know which variable finally used as part of modeling</w:t>
      </w:r>
    </w:p>
    <w:tbl>
      <w:tblPr>
        <w:tblStyle w:val="APAReport"/>
        <w:tblW w:w="0" w:type="auto"/>
        <w:tblLook w:val="04A0" w:firstRow="1" w:lastRow="0" w:firstColumn="1" w:lastColumn="0" w:noHBand="0" w:noVBand="1"/>
      </w:tblPr>
      <w:tblGrid>
        <w:gridCol w:w="3261"/>
        <w:gridCol w:w="5953"/>
      </w:tblGrid>
      <w:tr w:rsidR="006517D3" w14:paraId="555CB0B5" w14:textId="77777777" w:rsidTr="00FB273E">
        <w:trPr>
          <w:cnfStyle w:val="100000000000" w:firstRow="1" w:lastRow="0" w:firstColumn="0" w:lastColumn="0" w:oddVBand="0" w:evenVBand="0" w:oddHBand="0" w:evenHBand="0" w:firstRowFirstColumn="0" w:firstRowLastColumn="0" w:lastRowFirstColumn="0" w:lastRowLastColumn="0"/>
        </w:trPr>
        <w:tc>
          <w:tcPr>
            <w:tcW w:w="3261" w:type="dxa"/>
          </w:tcPr>
          <w:p w14:paraId="54F4D83D" w14:textId="7D6BA1BD" w:rsidR="006517D3" w:rsidRDefault="006517D3" w:rsidP="00AA3D34">
            <w:r>
              <w:t>Departments</w:t>
            </w:r>
          </w:p>
        </w:tc>
        <w:tc>
          <w:tcPr>
            <w:tcW w:w="5953" w:type="dxa"/>
          </w:tcPr>
          <w:p w14:paraId="50187566" w14:textId="3813AB20" w:rsidR="006517D3" w:rsidRDefault="006517D3" w:rsidP="00AA3D34">
            <w:r>
              <w:t>Involvement</w:t>
            </w:r>
          </w:p>
        </w:tc>
      </w:tr>
      <w:tr w:rsidR="006517D3" w14:paraId="66BFE9BE" w14:textId="77777777" w:rsidTr="00FB273E">
        <w:tc>
          <w:tcPr>
            <w:tcW w:w="3261" w:type="dxa"/>
          </w:tcPr>
          <w:p w14:paraId="5FF3E3BF" w14:textId="3C2B96B3" w:rsidR="006517D3" w:rsidRDefault="006517D3" w:rsidP="00AA3D34">
            <w:r>
              <w:t>Scorecard developer</w:t>
            </w:r>
          </w:p>
        </w:tc>
        <w:tc>
          <w:tcPr>
            <w:tcW w:w="5953" w:type="dxa"/>
          </w:tcPr>
          <w:p w14:paraId="2A7507FB" w14:textId="3245E8E5" w:rsidR="006517D3" w:rsidRDefault="006517D3" w:rsidP="00AA3D34">
            <w:r>
              <w:t>The person creating the scorecard and writing down this document</w:t>
            </w:r>
          </w:p>
        </w:tc>
      </w:tr>
      <w:tr w:rsidR="006517D3" w14:paraId="1FDE7419" w14:textId="77777777" w:rsidTr="00FB273E">
        <w:tc>
          <w:tcPr>
            <w:tcW w:w="3261" w:type="dxa"/>
          </w:tcPr>
          <w:p w14:paraId="6B771BC0" w14:textId="1E85ACBA" w:rsidR="006517D3" w:rsidRDefault="003B045A" w:rsidP="00AA3D34">
            <w:r w:rsidRPr="003B045A">
              <w:t>Data Analyst / Data Scientist / Data Engineer</w:t>
            </w:r>
          </w:p>
        </w:tc>
        <w:tc>
          <w:tcPr>
            <w:tcW w:w="5953" w:type="dxa"/>
          </w:tcPr>
          <w:p w14:paraId="53708D02" w14:textId="3A617DF8" w:rsidR="006517D3" w:rsidRDefault="004960AA" w:rsidP="00AA3D34">
            <w:r>
              <w:t>Collecting data, ETL, and preparing data for scorecard development</w:t>
            </w:r>
          </w:p>
        </w:tc>
      </w:tr>
      <w:tr w:rsidR="006517D3" w14:paraId="485F38FD" w14:textId="77777777" w:rsidTr="00FB273E">
        <w:tc>
          <w:tcPr>
            <w:tcW w:w="3261" w:type="dxa"/>
          </w:tcPr>
          <w:p w14:paraId="3418ABEA" w14:textId="7C1E6C85" w:rsidR="006517D3" w:rsidRDefault="00C36351" w:rsidP="00AA3D34">
            <w:r w:rsidRPr="00C36351">
              <w:t>Product or Portfolio Risk manager / Credit Scoring Manager</w:t>
            </w:r>
          </w:p>
        </w:tc>
        <w:tc>
          <w:tcPr>
            <w:tcW w:w="5953" w:type="dxa"/>
          </w:tcPr>
          <w:p w14:paraId="5D07BB7B" w14:textId="77777777" w:rsidR="006517D3" w:rsidRDefault="00C36351" w:rsidP="00AA3D34">
            <w:r>
              <w:t>Scorecard user from Risk Management side. These people also responsible for risk strategy and related policy.</w:t>
            </w:r>
          </w:p>
          <w:p w14:paraId="176F5DB3" w14:textId="77777777" w:rsidR="00C36351" w:rsidRDefault="00C36351" w:rsidP="00AA3D34">
            <w:r>
              <w:t xml:space="preserve">Thus these people also </w:t>
            </w:r>
            <w:r w:rsidR="00141FA3">
              <w:t>contribute and decide what scorecard will be created</w:t>
            </w:r>
          </w:p>
          <w:p w14:paraId="3187F8C4" w14:textId="640927A0" w:rsidR="00141FA3" w:rsidRDefault="00141FA3" w:rsidP="00AA3D34">
            <w:r>
              <w:t>They also will be the one to decide how to use the scorecard as part of loan approval framework</w:t>
            </w:r>
          </w:p>
        </w:tc>
      </w:tr>
      <w:tr w:rsidR="00C36351" w14:paraId="26C64D6D" w14:textId="77777777" w:rsidTr="00FB273E">
        <w:tc>
          <w:tcPr>
            <w:tcW w:w="3261" w:type="dxa"/>
          </w:tcPr>
          <w:p w14:paraId="0C5F050B" w14:textId="42003A3F" w:rsidR="00C36351" w:rsidRDefault="00B85D79" w:rsidP="00AA3D34">
            <w:r>
              <w:t>Product Manager</w:t>
            </w:r>
          </w:p>
        </w:tc>
        <w:tc>
          <w:tcPr>
            <w:tcW w:w="5953" w:type="dxa"/>
          </w:tcPr>
          <w:p w14:paraId="34511CB0" w14:textId="551EB67E" w:rsidR="00C36351" w:rsidRDefault="00B85D79" w:rsidP="00AA3D34">
            <w:r>
              <w:t>Scorecard user from Business side. They responsible to create</w:t>
            </w:r>
            <w:r w:rsidR="00CA7A1F">
              <w:t xml:space="preserve"> the target market of the product, and need to know the ideal customer for the product so they can prepare the marketing strategy as well</w:t>
            </w:r>
          </w:p>
        </w:tc>
      </w:tr>
      <w:tr w:rsidR="00C36351" w14:paraId="403561A4" w14:textId="77777777" w:rsidTr="00FB273E">
        <w:tc>
          <w:tcPr>
            <w:tcW w:w="3261" w:type="dxa"/>
          </w:tcPr>
          <w:p w14:paraId="1EB3DE97" w14:textId="5DBD4E03" w:rsidR="00C36351" w:rsidRDefault="00FB273E" w:rsidP="00AA3D34">
            <w:r>
              <w:t>Operational Manager</w:t>
            </w:r>
          </w:p>
        </w:tc>
        <w:tc>
          <w:tcPr>
            <w:tcW w:w="5953" w:type="dxa"/>
          </w:tcPr>
          <w:p w14:paraId="756F0C3C" w14:textId="70AD4527" w:rsidR="00C36351" w:rsidRDefault="00DF64B1" w:rsidP="00AA3D34">
            <w:r>
              <w:t>Operational side. Need to ensure the process of application and scorecard implementation will be smooth</w:t>
            </w:r>
          </w:p>
        </w:tc>
      </w:tr>
      <w:tr w:rsidR="00C36351" w14:paraId="0837C6D6" w14:textId="77777777" w:rsidTr="00FB273E">
        <w:tc>
          <w:tcPr>
            <w:tcW w:w="3261" w:type="dxa"/>
          </w:tcPr>
          <w:p w14:paraId="32365C2D" w14:textId="175B1CC2" w:rsidR="00C36351" w:rsidRDefault="00FB273E" w:rsidP="00AA3D34">
            <w:r>
              <w:t>Validation team</w:t>
            </w:r>
          </w:p>
        </w:tc>
        <w:tc>
          <w:tcPr>
            <w:tcW w:w="5953" w:type="dxa"/>
          </w:tcPr>
          <w:p w14:paraId="6A7AE889" w14:textId="53298DFF" w:rsidR="00C36351" w:rsidRDefault="00FB273E" w:rsidP="00AA3D34">
            <w:r>
              <w:t>The team/person to validate the result of the model. Need to be separate person than the developer to avoid bias / conflict of interest</w:t>
            </w:r>
          </w:p>
        </w:tc>
      </w:tr>
      <w:tr w:rsidR="00C36351" w14:paraId="094A37AF" w14:textId="77777777" w:rsidTr="00FB273E">
        <w:tc>
          <w:tcPr>
            <w:tcW w:w="3261" w:type="dxa"/>
          </w:tcPr>
          <w:p w14:paraId="1D9B9ABA" w14:textId="712F997B" w:rsidR="00C36351" w:rsidRDefault="00FB273E" w:rsidP="00AA3D34">
            <w:r>
              <w:t>IT Team (IT manager / project manager)</w:t>
            </w:r>
          </w:p>
        </w:tc>
        <w:tc>
          <w:tcPr>
            <w:tcW w:w="5953" w:type="dxa"/>
          </w:tcPr>
          <w:p w14:paraId="758BA51D" w14:textId="356CAFC6" w:rsidR="00C36351" w:rsidRDefault="00FB273E" w:rsidP="00AA3D34">
            <w:r>
              <w:t xml:space="preserve">To ensure the system able to support the scorecard </w:t>
            </w:r>
            <w:r w:rsidR="00A71FA6">
              <w:t>for production</w:t>
            </w:r>
          </w:p>
        </w:tc>
      </w:tr>
      <w:tr w:rsidR="006517D3" w14:paraId="64BAD7BA" w14:textId="77777777" w:rsidTr="00FB273E">
        <w:tc>
          <w:tcPr>
            <w:tcW w:w="3261" w:type="dxa"/>
          </w:tcPr>
          <w:p w14:paraId="081A2E2F" w14:textId="695B3804" w:rsidR="006517D3" w:rsidRDefault="00A71FA6" w:rsidP="00AA3D34">
            <w:r>
              <w:t>Legal / Compliance / Enterprise Risk</w:t>
            </w:r>
          </w:p>
        </w:tc>
        <w:tc>
          <w:tcPr>
            <w:tcW w:w="5953" w:type="dxa"/>
          </w:tcPr>
          <w:p w14:paraId="6F6A869B" w14:textId="7FA049D3" w:rsidR="006517D3" w:rsidRDefault="00A71FA6" w:rsidP="00AA3D34">
            <w:r>
              <w:t>To ensure compliance to regulation and avoid any other risk</w:t>
            </w:r>
          </w:p>
        </w:tc>
      </w:tr>
    </w:tbl>
    <w:p w14:paraId="1387FE34" w14:textId="77777777" w:rsidR="006517D3" w:rsidRDefault="006517D3" w:rsidP="00AA3D34"/>
    <w:p w14:paraId="44EDD133" w14:textId="1A899737" w:rsidR="00AA3D34" w:rsidRDefault="00AA3D34" w:rsidP="00AA3D34">
      <w:pPr>
        <w:pStyle w:val="Heading2"/>
      </w:pPr>
      <w:bookmarkStart w:id="9" w:name="_Toc85094358"/>
      <w:r>
        <w:t>5.1 Development Overview</w:t>
      </w:r>
      <w:bookmarkEnd w:id="9"/>
    </w:p>
    <w:p w14:paraId="2B7AE7A8" w14:textId="639EEED9" w:rsidR="00AA3D34" w:rsidRDefault="0066388E" w:rsidP="00AA3D34">
      <w:r>
        <w:t xml:space="preserve">Provide explanation on </w:t>
      </w:r>
      <w:r w:rsidR="006229C5">
        <w:t>the methodology being used to create the model</w:t>
      </w:r>
    </w:p>
    <w:p w14:paraId="58EB9261" w14:textId="0B286E05" w:rsidR="00AA3D34" w:rsidRDefault="00AA3D34" w:rsidP="00AA3D34">
      <w:pPr>
        <w:pStyle w:val="Heading2"/>
      </w:pPr>
      <w:bookmarkStart w:id="10" w:name="_Toc85094359"/>
      <w:r>
        <w:t>5.2 Univariate Analysis</w:t>
      </w:r>
      <w:bookmarkEnd w:id="10"/>
    </w:p>
    <w:p w14:paraId="2911707D" w14:textId="114C6F55" w:rsidR="00AA3D34" w:rsidRDefault="00AA3D34" w:rsidP="00AA3D34">
      <w:r>
        <w:t>Content</w:t>
      </w:r>
      <w:r w:rsidR="006229C5">
        <w:t xml:space="preserve"> -&gt; written explanation from the Python result</w:t>
      </w:r>
    </w:p>
    <w:p w14:paraId="2AEADE1B" w14:textId="5B066017" w:rsidR="00AA3D34" w:rsidRDefault="00AA3D34" w:rsidP="00AA3D34">
      <w:pPr>
        <w:pStyle w:val="Heading3"/>
      </w:pPr>
      <w:bookmarkStart w:id="11" w:name="_Toc85094360"/>
      <w:r>
        <w:t>5.2.1 Calculation Summary</w:t>
      </w:r>
      <w:bookmarkEnd w:id="11"/>
    </w:p>
    <w:p w14:paraId="1EA13929" w14:textId="5619CBA1" w:rsidR="00AA3D34" w:rsidRDefault="006229C5" w:rsidP="00AA3D34">
      <w:r>
        <w:t>Content -&gt; written explanation from the Python result</w:t>
      </w:r>
    </w:p>
    <w:p w14:paraId="3E3DC756" w14:textId="1565B8FF" w:rsidR="00AA3D34" w:rsidRDefault="00615DA7" w:rsidP="00615DA7">
      <w:pPr>
        <w:pStyle w:val="Heading3"/>
      </w:pPr>
      <w:bookmarkStart w:id="12" w:name="_Toc85094361"/>
      <w:r>
        <w:lastRenderedPageBreak/>
        <w:t>5.2.2 Analyzing Univariate Outputs</w:t>
      </w:r>
      <w:bookmarkEnd w:id="12"/>
    </w:p>
    <w:p w14:paraId="7A76CF39" w14:textId="124FF453" w:rsidR="00615DA7" w:rsidRDefault="006229C5" w:rsidP="00615DA7">
      <w:r>
        <w:t>Content -&gt; written explanation from the Python result</w:t>
      </w:r>
    </w:p>
    <w:p w14:paraId="01B8EE60" w14:textId="63888BB7" w:rsidR="00B73437" w:rsidRDefault="00B73437" w:rsidP="00B73437">
      <w:pPr>
        <w:pStyle w:val="Heading2"/>
      </w:pPr>
      <w:bookmarkStart w:id="13" w:name="_Toc85094362"/>
      <w:r>
        <w:t>5.3 Variable Selection</w:t>
      </w:r>
      <w:bookmarkEnd w:id="13"/>
    </w:p>
    <w:p w14:paraId="0864DA4E" w14:textId="22A27A51" w:rsidR="00B73437" w:rsidRDefault="006229C5" w:rsidP="00B73437">
      <w:r>
        <w:t>Content -&gt; written explanation from the Python result</w:t>
      </w:r>
    </w:p>
    <w:p w14:paraId="71D1FF68" w14:textId="4CAE7D0C" w:rsidR="002B2666" w:rsidRDefault="002B2666" w:rsidP="002B2666">
      <w:pPr>
        <w:pStyle w:val="Heading2"/>
      </w:pPr>
      <w:r>
        <w:t>5.4 Segmentation (if any)</w:t>
      </w:r>
    </w:p>
    <w:p w14:paraId="20DB579D" w14:textId="3E7519F5" w:rsidR="004C7124" w:rsidRDefault="004C7124" w:rsidP="002B2666">
      <w:r>
        <w:t>Describe here if data/team decide to create several segmentation with its own scorecard</w:t>
      </w:r>
    </w:p>
    <w:p w14:paraId="0EE902D5" w14:textId="64C73B0B" w:rsidR="00B73437" w:rsidRDefault="00B73437" w:rsidP="00B73437">
      <w:pPr>
        <w:pStyle w:val="Heading2"/>
      </w:pPr>
      <w:bookmarkStart w:id="14" w:name="_Toc85094363"/>
      <w:r>
        <w:t>5.</w:t>
      </w:r>
      <w:r w:rsidR="002B2666">
        <w:t>5</w:t>
      </w:r>
      <w:r>
        <w:t xml:space="preserve"> Final Model Development</w:t>
      </w:r>
      <w:bookmarkEnd w:id="14"/>
    </w:p>
    <w:p w14:paraId="05B93ED4" w14:textId="3F12C0FF" w:rsidR="00B73437" w:rsidRDefault="006229C5" w:rsidP="00B73437">
      <w:r>
        <w:t>Content -&gt; written explanation from the Python result</w:t>
      </w:r>
    </w:p>
    <w:p w14:paraId="00905365" w14:textId="56F3239D" w:rsidR="002F3A29" w:rsidRDefault="002F3A29" w:rsidP="002F3A29">
      <w:pPr>
        <w:pStyle w:val="Heading3"/>
      </w:pPr>
      <w:bookmarkStart w:id="15" w:name="_Toc85094364"/>
      <w:r>
        <w:t>5.</w:t>
      </w:r>
      <w:r w:rsidR="002B2666">
        <w:t>5</w:t>
      </w:r>
      <w:r>
        <w:t>.1 Regression Analysis</w:t>
      </w:r>
      <w:bookmarkEnd w:id="15"/>
    </w:p>
    <w:p w14:paraId="64679529" w14:textId="300018EC" w:rsidR="002F3A29" w:rsidRDefault="006229C5" w:rsidP="002F3A29">
      <w:r>
        <w:t>Content -&gt; written explanation from the Python result</w:t>
      </w:r>
    </w:p>
    <w:p w14:paraId="403821BD" w14:textId="421D6A21" w:rsidR="002F3A29" w:rsidRDefault="002F3A29" w:rsidP="002F3A29">
      <w:pPr>
        <w:pStyle w:val="Heading3"/>
      </w:pPr>
      <w:bookmarkStart w:id="16" w:name="_Toc85094365"/>
      <w:r>
        <w:t>5.</w:t>
      </w:r>
      <w:r w:rsidR="002B2666">
        <w:t>5</w:t>
      </w:r>
      <w:r>
        <w:t>.2 Final Model</w:t>
      </w:r>
      <w:bookmarkEnd w:id="16"/>
    </w:p>
    <w:p w14:paraId="2808053F" w14:textId="4C81F8BF" w:rsidR="002F3A29" w:rsidRDefault="006229C5" w:rsidP="002F3A29">
      <w:r>
        <w:t>Content -&gt; written explanation from the Python result</w:t>
      </w:r>
    </w:p>
    <w:p w14:paraId="322A99DB" w14:textId="617EF4D7" w:rsidR="002F3A29" w:rsidRDefault="002F3A29" w:rsidP="002F3A29">
      <w:pPr>
        <w:pStyle w:val="Heading3"/>
      </w:pPr>
      <w:bookmarkStart w:id="17" w:name="_Toc85094366"/>
      <w:r>
        <w:t>5.</w:t>
      </w:r>
      <w:r w:rsidR="002B2666">
        <w:t>5</w:t>
      </w:r>
      <w:r>
        <w:t>.3 Gini Analysis</w:t>
      </w:r>
      <w:bookmarkEnd w:id="17"/>
    </w:p>
    <w:p w14:paraId="2B0D5C8A" w14:textId="32370D9A" w:rsidR="002F3A29" w:rsidRDefault="006229C5" w:rsidP="002F3A29">
      <w:r>
        <w:t>Content -&gt; written explanation from the Python result</w:t>
      </w:r>
    </w:p>
    <w:p w14:paraId="707651BC" w14:textId="77777777" w:rsidR="000827DB" w:rsidRDefault="000827DB">
      <w:pPr>
        <w:rPr>
          <w:rFonts w:asciiTheme="majorHAnsi" w:eastAsiaTheme="majorEastAsia" w:hAnsiTheme="majorHAnsi" w:cstheme="majorBidi"/>
          <w:b/>
          <w:bCs/>
        </w:rPr>
      </w:pPr>
      <w:r>
        <w:br w:type="page"/>
      </w:r>
    </w:p>
    <w:p w14:paraId="586D183E" w14:textId="06E73F5C" w:rsidR="002F3A29" w:rsidRDefault="000827DB" w:rsidP="000827DB">
      <w:pPr>
        <w:pStyle w:val="Heading1"/>
        <w:jc w:val="left"/>
      </w:pPr>
      <w:bookmarkStart w:id="18" w:name="_Toc85094367"/>
      <w:r>
        <w:lastRenderedPageBreak/>
        <w:t>6. Validation Analysis</w:t>
      </w:r>
      <w:bookmarkEnd w:id="18"/>
    </w:p>
    <w:p w14:paraId="5891C24E" w14:textId="0F161744" w:rsidR="000827DB" w:rsidRDefault="006229C5" w:rsidP="000827DB">
      <w:r>
        <w:t>Content -&gt; written explanation from the Python result</w:t>
      </w:r>
    </w:p>
    <w:p w14:paraId="1A7B5192" w14:textId="646713F0" w:rsidR="000827DB" w:rsidRDefault="000827DB" w:rsidP="000827DB">
      <w:pPr>
        <w:pStyle w:val="Heading2"/>
      </w:pPr>
      <w:bookmarkStart w:id="19" w:name="_Toc85094368"/>
      <w:r>
        <w:t>6.1 Actual vs Predicted Reject Rate</w:t>
      </w:r>
      <w:bookmarkEnd w:id="19"/>
    </w:p>
    <w:p w14:paraId="6174C36A" w14:textId="2AD9FF00" w:rsidR="000827DB" w:rsidRDefault="006229C5" w:rsidP="000827DB">
      <w:r>
        <w:t>Content -&gt; written explanation from the Python result</w:t>
      </w:r>
    </w:p>
    <w:p w14:paraId="586EC05B" w14:textId="4FD2CA10" w:rsidR="000827DB" w:rsidRDefault="000827DB" w:rsidP="000827DB">
      <w:pPr>
        <w:pStyle w:val="Heading2"/>
      </w:pPr>
      <w:bookmarkStart w:id="20" w:name="_Toc85094369"/>
      <w:r>
        <w:t>6.2 Stability Index</w:t>
      </w:r>
      <w:bookmarkEnd w:id="20"/>
    </w:p>
    <w:p w14:paraId="649EA1E0" w14:textId="2EE750DD" w:rsidR="000827DB" w:rsidRDefault="006229C5" w:rsidP="000827DB">
      <w:r>
        <w:t>Content -&gt; written explanation from the Python result</w:t>
      </w:r>
    </w:p>
    <w:p w14:paraId="715552CA" w14:textId="3BA21F07" w:rsidR="00023584" w:rsidRDefault="00023584" w:rsidP="00023584">
      <w:pPr>
        <w:pStyle w:val="Heading2"/>
      </w:pPr>
      <w:bookmarkStart w:id="21" w:name="_Toc85094370"/>
      <w:r>
        <w:t>6.3 Gini</w:t>
      </w:r>
      <w:bookmarkEnd w:id="21"/>
    </w:p>
    <w:p w14:paraId="558D31B3" w14:textId="17E50F87" w:rsidR="00023584" w:rsidRDefault="006229C5" w:rsidP="00023584">
      <w:r>
        <w:t>Content -&gt; written explanation from the Python result</w:t>
      </w:r>
    </w:p>
    <w:p w14:paraId="7DE3FE0A" w14:textId="3417F3FC" w:rsidR="004A5B79" w:rsidRDefault="004A5B79" w:rsidP="004A5B79">
      <w:pPr>
        <w:pStyle w:val="Heading2"/>
      </w:pPr>
      <w:r>
        <w:t xml:space="preserve">6.4 Validation </w:t>
      </w:r>
      <w:r w:rsidR="009A6D97">
        <w:t>Review</w:t>
      </w:r>
    </w:p>
    <w:p w14:paraId="2E95BB6C" w14:textId="6D1CD188" w:rsidR="004A5B79" w:rsidRDefault="006229C5" w:rsidP="004A5B79">
      <w:r>
        <w:t>Content -&gt; written explanation from the Python result</w:t>
      </w:r>
    </w:p>
    <w:p w14:paraId="236544AE" w14:textId="2580E87C" w:rsidR="009A6D97" w:rsidRDefault="009A6D97" w:rsidP="009A6D97">
      <w:pPr>
        <w:pStyle w:val="Heading3"/>
      </w:pPr>
      <w:r>
        <w:t>6.4.1 Independent Validator</w:t>
      </w:r>
    </w:p>
    <w:p w14:paraId="7F087FA1" w14:textId="17B019B8" w:rsidR="009A6D97" w:rsidRDefault="009A6D97" w:rsidP="009A6D97">
      <w:r>
        <w:t>The validator is expected to be an independent person from the scorecard developer</w:t>
      </w:r>
    </w:p>
    <w:p w14:paraId="7D223537" w14:textId="3D881DD8" w:rsidR="009A6D97" w:rsidRDefault="009A6D97" w:rsidP="009A6D97">
      <w:pPr>
        <w:pStyle w:val="Heading3"/>
      </w:pPr>
      <w:r>
        <w:t>6.4.2 Legal/Compliance/Risk</w:t>
      </w:r>
    </w:p>
    <w:p w14:paraId="7876A009" w14:textId="231002A5" w:rsidR="009A6D97" w:rsidRDefault="0061751D" w:rsidP="009A6D97">
      <w:r>
        <w:t>Get review from 2</w:t>
      </w:r>
      <w:r w:rsidRPr="0061751D">
        <w:rPr>
          <w:vertAlign w:val="superscript"/>
        </w:rPr>
        <w:t>nd</w:t>
      </w:r>
      <w:r>
        <w:t xml:space="preserve"> line of defense on the model. Note that only selected people (preferably higher ups) that know the </w:t>
      </w:r>
      <w:r w:rsidR="00585917">
        <w:t>content of the scorecard. If not possible, just ask them all the data used in the model, and ask them to exclude not appropriate data.</w:t>
      </w:r>
    </w:p>
    <w:p w14:paraId="50E970D8" w14:textId="77777777" w:rsidR="009A6D97" w:rsidRPr="009A6D97" w:rsidRDefault="009A6D97" w:rsidP="009A6D97"/>
    <w:p w14:paraId="4AFA3DD0" w14:textId="77777777" w:rsidR="009A6D97" w:rsidRDefault="009A6D97" w:rsidP="004A5B79"/>
    <w:p w14:paraId="60F04DC2" w14:textId="77777777" w:rsidR="004A5B79" w:rsidRDefault="004A5B79" w:rsidP="004A5B79">
      <w:pPr>
        <w:ind w:firstLine="0"/>
      </w:pPr>
    </w:p>
    <w:p w14:paraId="33B9D4A1" w14:textId="7B1EF34F" w:rsidR="00023584" w:rsidRDefault="00023584">
      <w:r>
        <w:br w:type="page"/>
      </w:r>
    </w:p>
    <w:p w14:paraId="6D692132" w14:textId="4B918D1B" w:rsidR="00023584" w:rsidRDefault="00023584" w:rsidP="00023584">
      <w:pPr>
        <w:pStyle w:val="Heading1"/>
        <w:jc w:val="left"/>
      </w:pPr>
      <w:bookmarkStart w:id="22" w:name="_Toc85094372"/>
      <w:r>
        <w:lastRenderedPageBreak/>
        <w:t>7. Model Benefits Analysis</w:t>
      </w:r>
      <w:bookmarkEnd w:id="22"/>
    </w:p>
    <w:p w14:paraId="29DF13C9" w14:textId="13781231" w:rsidR="00023584" w:rsidRDefault="00585917" w:rsidP="00023584">
      <w:r>
        <w:t xml:space="preserve">Explain </w:t>
      </w:r>
      <w:r w:rsidR="00001112">
        <w:t>the result of model developed and give summary of benefit of using this new model. Example, the model able to give lower</w:t>
      </w:r>
      <w:r w:rsidR="00F05CC9">
        <w:t xml:space="preserve"> default rate for the same approval rate, etc.</w:t>
      </w:r>
    </w:p>
    <w:p w14:paraId="0E660ACD" w14:textId="08C231B2" w:rsidR="00023584" w:rsidRDefault="00023584">
      <w:r>
        <w:br w:type="page"/>
      </w:r>
    </w:p>
    <w:p w14:paraId="1CF93BC1" w14:textId="0DDB1FE8" w:rsidR="00023584" w:rsidRDefault="00A0735C" w:rsidP="00A0735C">
      <w:pPr>
        <w:pStyle w:val="Heading1"/>
        <w:jc w:val="left"/>
      </w:pPr>
      <w:bookmarkStart w:id="23" w:name="_Toc85094373"/>
      <w:r>
        <w:lastRenderedPageBreak/>
        <w:t>8. Conclusion</w:t>
      </w:r>
      <w:bookmarkEnd w:id="23"/>
    </w:p>
    <w:p w14:paraId="387D8BF1" w14:textId="66759EEC" w:rsidR="009A6D97" w:rsidRPr="00A0735C" w:rsidRDefault="009A6D97" w:rsidP="00A0735C">
      <w:r>
        <w:t>This document does not specifically describe the implementation process. For a full detail of implementation process can refer to other document</w:t>
      </w:r>
    </w:p>
    <w:p w14:paraId="498ED0A6" w14:textId="77777777" w:rsidR="000827DB" w:rsidRPr="000827DB" w:rsidRDefault="000827DB" w:rsidP="000827DB"/>
    <w:p w14:paraId="7EA9909A" w14:textId="77777777" w:rsidR="00E260EF" w:rsidRPr="00E260EF" w:rsidRDefault="00E260EF" w:rsidP="00E7658D">
      <w:pPr>
        <w:ind w:firstLine="0"/>
      </w:pPr>
    </w:p>
    <w:bookmarkStart w:id="24" w:name="_Toc85094374" w:displacedByCustomXml="next"/>
    <w:sdt>
      <w:sdtPr>
        <w:rPr>
          <w:rFonts w:asciiTheme="minorHAnsi" w:eastAsiaTheme="minorEastAsia" w:hAnsiTheme="minorHAnsi" w:cstheme="minorBidi"/>
        </w:rPr>
        <w:id w:val="62297111"/>
        <w:docPartObj>
          <w:docPartGallery w:val="Bibliographies"/>
          <w:docPartUnique/>
        </w:docPartObj>
      </w:sdtPr>
      <w:sdtEndPr/>
      <w:sdtContent>
        <w:p w14:paraId="37470B82" w14:textId="77777777" w:rsidR="00E81978" w:rsidRDefault="005D3A03">
          <w:pPr>
            <w:pStyle w:val="SectionTitle"/>
          </w:pPr>
          <w:r>
            <w:t>References</w:t>
          </w:r>
          <w:bookmarkEnd w:id="24"/>
        </w:p>
        <w:p w14:paraId="3B915EB5" w14:textId="7777777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52EB0F7C" w14:textId="77777777"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84961" w14:textId="77777777" w:rsidR="006E7337" w:rsidRDefault="006E7337">
      <w:pPr>
        <w:spacing w:line="240" w:lineRule="auto"/>
      </w:pPr>
      <w:r>
        <w:separator/>
      </w:r>
    </w:p>
    <w:p w14:paraId="3D23FAA9" w14:textId="77777777" w:rsidR="006E7337" w:rsidRDefault="006E7337"/>
  </w:endnote>
  <w:endnote w:type="continuationSeparator" w:id="0">
    <w:p w14:paraId="387F1D76" w14:textId="77777777" w:rsidR="006E7337" w:rsidRDefault="006E7337">
      <w:pPr>
        <w:spacing w:line="240" w:lineRule="auto"/>
      </w:pPr>
      <w:r>
        <w:continuationSeparator/>
      </w:r>
    </w:p>
    <w:p w14:paraId="7F9A1646" w14:textId="77777777" w:rsidR="006E7337" w:rsidRDefault="006E73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F589D" w14:textId="77777777" w:rsidR="006E7337" w:rsidRDefault="006E7337">
      <w:pPr>
        <w:spacing w:line="240" w:lineRule="auto"/>
      </w:pPr>
      <w:r>
        <w:separator/>
      </w:r>
    </w:p>
    <w:p w14:paraId="65E7532D" w14:textId="77777777" w:rsidR="006E7337" w:rsidRDefault="006E7337"/>
  </w:footnote>
  <w:footnote w:type="continuationSeparator" w:id="0">
    <w:p w14:paraId="174F4510" w14:textId="77777777" w:rsidR="006E7337" w:rsidRDefault="006E7337">
      <w:pPr>
        <w:spacing w:line="240" w:lineRule="auto"/>
      </w:pPr>
      <w:r>
        <w:continuationSeparator/>
      </w:r>
    </w:p>
    <w:p w14:paraId="571928A4" w14:textId="77777777" w:rsidR="006E7337" w:rsidRDefault="006E73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CFC15" w14:textId="1452CE80" w:rsidR="00E81978" w:rsidRDefault="00F05CC9">
    <w:pPr>
      <w:pStyle w:val="Header"/>
    </w:pPr>
    <w:sdt>
      <w:sdtPr>
        <w:rPr>
          <w:rStyle w:val="Strong"/>
        </w:rPr>
        <w:alias w:val="Running head"/>
        <w:tag w:val=""/>
        <w:id w:val="12739865"/>
        <w:placeholder>
          <w:docPart w:val="6956BA9F14F0413889912F9E044F314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05E63">
          <w:rPr>
            <w:rStyle w:val="Strong"/>
          </w:rPr>
          <w:t>Scorecard  Model acquisition template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7BD26" w14:textId="67EC8063" w:rsidR="00E81978" w:rsidRDefault="00F0456B">
    <w:pPr>
      <w:pStyle w:val="Header"/>
      <w:rPr>
        <w:rStyle w:val="Strong"/>
      </w:rPr>
    </w:pPr>
    <w:r>
      <w:t>Scorecard Model Acquisition Template</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6A126FF"/>
    <w:multiLevelType w:val="hybridMultilevel"/>
    <w:tmpl w:val="78FAAB7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3036428F"/>
    <w:multiLevelType w:val="hybridMultilevel"/>
    <w:tmpl w:val="66E25E3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EA44CCB"/>
    <w:multiLevelType w:val="hybridMultilevel"/>
    <w:tmpl w:val="B086895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3"/>
  </w:num>
  <w:num w:numId="14">
    <w:abstractNumId w:val="12"/>
  </w:num>
  <w:num w:numId="15">
    <w:abstractNumId w:val="14"/>
  </w:num>
  <w:num w:numId="16">
    <w:abstractNumId w:val="10"/>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3EB"/>
    <w:rsid w:val="00001112"/>
    <w:rsid w:val="00020A3E"/>
    <w:rsid w:val="00023584"/>
    <w:rsid w:val="000827DB"/>
    <w:rsid w:val="00092FB5"/>
    <w:rsid w:val="000B23C6"/>
    <w:rsid w:val="000D3F41"/>
    <w:rsid w:val="000F2EB8"/>
    <w:rsid w:val="00141FA3"/>
    <w:rsid w:val="00153A2E"/>
    <w:rsid w:val="00195F45"/>
    <w:rsid w:val="001973DA"/>
    <w:rsid w:val="001A7DEC"/>
    <w:rsid w:val="001C4BCB"/>
    <w:rsid w:val="001E2965"/>
    <w:rsid w:val="001E6F79"/>
    <w:rsid w:val="0022265D"/>
    <w:rsid w:val="002412F0"/>
    <w:rsid w:val="002744EB"/>
    <w:rsid w:val="002B2666"/>
    <w:rsid w:val="002F3A29"/>
    <w:rsid w:val="002F438C"/>
    <w:rsid w:val="003455D9"/>
    <w:rsid w:val="003512EA"/>
    <w:rsid w:val="00355DCA"/>
    <w:rsid w:val="0037541D"/>
    <w:rsid w:val="00382385"/>
    <w:rsid w:val="0039188F"/>
    <w:rsid w:val="003B045A"/>
    <w:rsid w:val="003B0BCC"/>
    <w:rsid w:val="00405E63"/>
    <w:rsid w:val="00444F70"/>
    <w:rsid w:val="004734AA"/>
    <w:rsid w:val="004919C9"/>
    <w:rsid w:val="004960AA"/>
    <w:rsid w:val="004A5B79"/>
    <w:rsid w:val="004B4257"/>
    <w:rsid w:val="004B7A87"/>
    <w:rsid w:val="004C7124"/>
    <w:rsid w:val="004F5578"/>
    <w:rsid w:val="00551A02"/>
    <w:rsid w:val="005534FA"/>
    <w:rsid w:val="00573A20"/>
    <w:rsid w:val="00585917"/>
    <w:rsid w:val="00590D87"/>
    <w:rsid w:val="005D0882"/>
    <w:rsid w:val="005D3A03"/>
    <w:rsid w:val="005E01D5"/>
    <w:rsid w:val="005E798F"/>
    <w:rsid w:val="00615DA7"/>
    <w:rsid w:val="0061751D"/>
    <w:rsid w:val="006229C5"/>
    <w:rsid w:val="006517D3"/>
    <w:rsid w:val="0066388E"/>
    <w:rsid w:val="00667B96"/>
    <w:rsid w:val="0067414F"/>
    <w:rsid w:val="00687B9F"/>
    <w:rsid w:val="006910A9"/>
    <w:rsid w:val="006B499F"/>
    <w:rsid w:val="006B4EE2"/>
    <w:rsid w:val="006B6A7B"/>
    <w:rsid w:val="006C529B"/>
    <w:rsid w:val="006E7337"/>
    <w:rsid w:val="006F6207"/>
    <w:rsid w:val="00706B91"/>
    <w:rsid w:val="0073294A"/>
    <w:rsid w:val="00741A8D"/>
    <w:rsid w:val="00795024"/>
    <w:rsid w:val="00797E49"/>
    <w:rsid w:val="007C793B"/>
    <w:rsid w:val="007E2C07"/>
    <w:rsid w:val="007E428F"/>
    <w:rsid w:val="008002C0"/>
    <w:rsid w:val="00812074"/>
    <w:rsid w:val="00851603"/>
    <w:rsid w:val="00862C5C"/>
    <w:rsid w:val="008A5B9E"/>
    <w:rsid w:val="008C5323"/>
    <w:rsid w:val="008E1F58"/>
    <w:rsid w:val="00924B35"/>
    <w:rsid w:val="00932CD7"/>
    <w:rsid w:val="00956118"/>
    <w:rsid w:val="009A6A3B"/>
    <w:rsid w:val="009A6D97"/>
    <w:rsid w:val="009E71CB"/>
    <w:rsid w:val="00A01805"/>
    <w:rsid w:val="00A0735C"/>
    <w:rsid w:val="00A2444F"/>
    <w:rsid w:val="00A71FA6"/>
    <w:rsid w:val="00A72E8E"/>
    <w:rsid w:val="00A74E55"/>
    <w:rsid w:val="00AA0016"/>
    <w:rsid w:val="00AA3D34"/>
    <w:rsid w:val="00AA74A7"/>
    <w:rsid w:val="00AC0A08"/>
    <w:rsid w:val="00AC7722"/>
    <w:rsid w:val="00B023CB"/>
    <w:rsid w:val="00B1336D"/>
    <w:rsid w:val="00B17551"/>
    <w:rsid w:val="00B32215"/>
    <w:rsid w:val="00B73437"/>
    <w:rsid w:val="00B823AA"/>
    <w:rsid w:val="00B85D79"/>
    <w:rsid w:val="00B8770F"/>
    <w:rsid w:val="00BA45DB"/>
    <w:rsid w:val="00BD3655"/>
    <w:rsid w:val="00BE7762"/>
    <w:rsid w:val="00BF4184"/>
    <w:rsid w:val="00C0601E"/>
    <w:rsid w:val="00C24B08"/>
    <w:rsid w:val="00C31D30"/>
    <w:rsid w:val="00C36351"/>
    <w:rsid w:val="00C40ADC"/>
    <w:rsid w:val="00C42472"/>
    <w:rsid w:val="00C543ED"/>
    <w:rsid w:val="00C673EB"/>
    <w:rsid w:val="00C73C54"/>
    <w:rsid w:val="00C836D3"/>
    <w:rsid w:val="00C933D7"/>
    <w:rsid w:val="00C954FD"/>
    <w:rsid w:val="00CA7A1F"/>
    <w:rsid w:val="00CD6E39"/>
    <w:rsid w:val="00CE1E5E"/>
    <w:rsid w:val="00CF3F37"/>
    <w:rsid w:val="00CF5BEC"/>
    <w:rsid w:val="00CF6302"/>
    <w:rsid w:val="00CF6E91"/>
    <w:rsid w:val="00D00EC8"/>
    <w:rsid w:val="00D064A0"/>
    <w:rsid w:val="00D3061E"/>
    <w:rsid w:val="00D41396"/>
    <w:rsid w:val="00D85B68"/>
    <w:rsid w:val="00DC25FF"/>
    <w:rsid w:val="00DC3EA3"/>
    <w:rsid w:val="00DD18AC"/>
    <w:rsid w:val="00DD6278"/>
    <w:rsid w:val="00DF64B1"/>
    <w:rsid w:val="00E260EF"/>
    <w:rsid w:val="00E33156"/>
    <w:rsid w:val="00E5495B"/>
    <w:rsid w:val="00E54CD2"/>
    <w:rsid w:val="00E6004D"/>
    <w:rsid w:val="00E7658D"/>
    <w:rsid w:val="00E81978"/>
    <w:rsid w:val="00E831B6"/>
    <w:rsid w:val="00ED062A"/>
    <w:rsid w:val="00F03D98"/>
    <w:rsid w:val="00F0456B"/>
    <w:rsid w:val="00F05CC9"/>
    <w:rsid w:val="00F161A4"/>
    <w:rsid w:val="00F33E32"/>
    <w:rsid w:val="00F379B7"/>
    <w:rsid w:val="00F525FA"/>
    <w:rsid w:val="00F629AC"/>
    <w:rsid w:val="00F779BD"/>
    <w:rsid w:val="00F94DC6"/>
    <w:rsid w:val="00FA107C"/>
    <w:rsid w:val="00FA14F8"/>
    <w:rsid w:val="00FB273E"/>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D688B"/>
  <w15:chartTrackingRefBased/>
  <w15:docId w15:val="{BE265C28-A279-4FAE-9B49-8315F5EF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8A5B9E"/>
    <w:pPr>
      <w:spacing w:after="100"/>
    </w:pPr>
  </w:style>
  <w:style w:type="paragraph" w:styleId="TOC2">
    <w:name w:val="toc 2"/>
    <w:basedOn w:val="Normal"/>
    <w:next w:val="Normal"/>
    <w:autoRedefine/>
    <w:uiPriority w:val="39"/>
    <w:unhideWhenUsed/>
    <w:rsid w:val="008A5B9E"/>
    <w:pPr>
      <w:spacing w:after="100"/>
      <w:ind w:left="240"/>
    </w:pPr>
  </w:style>
  <w:style w:type="paragraph" w:styleId="TOC3">
    <w:name w:val="toc 3"/>
    <w:basedOn w:val="Normal"/>
    <w:next w:val="Normal"/>
    <w:autoRedefine/>
    <w:uiPriority w:val="39"/>
    <w:unhideWhenUsed/>
    <w:rsid w:val="008A5B9E"/>
    <w:pPr>
      <w:spacing w:after="100"/>
      <w:ind w:left="480"/>
    </w:pPr>
  </w:style>
  <w:style w:type="character" w:styleId="Hyperlink">
    <w:name w:val="Hyperlink"/>
    <w:basedOn w:val="DefaultParagraphFont"/>
    <w:uiPriority w:val="99"/>
    <w:unhideWhenUsed/>
    <w:rsid w:val="008A5B9E"/>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dra\AppData\Local\Packages\Microsoft.Office.Desktop_8wekyb3d8bbwe\LocalCache\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E04D7CDB7B44C690CD00FDD628895A"/>
        <w:category>
          <w:name w:val="General"/>
          <w:gallery w:val="placeholder"/>
        </w:category>
        <w:types>
          <w:type w:val="bbPlcHdr"/>
        </w:types>
        <w:behaviors>
          <w:behavior w:val="content"/>
        </w:behaviors>
        <w:guid w:val="{55239C6F-B889-4F29-846B-25ABEDFD21BB}"/>
      </w:docPartPr>
      <w:docPartBody>
        <w:p w:rsidR="000B5A76" w:rsidRDefault="00F97A00">
          <w:pPr>
            <w:pStyle w:val="E4E04D7CDB7B44C690CD00FDD628895A"/>
          </w:pPr>
          <w:r>
            <w:t>[Title Here, up to 12 Words, on One to Two Lines]</w:t>
          </w:r>
        </w:p>
      </w:docPartBody>
    </w:docPart>
    <w:docPart>
      <w:docPartPr>
        <w:name w:val="6956BA9F14F0413889912F9E044F3144"/>
        <w:category>
          <w:name w:val="General"/>
          <w:gallery w:val="placeholder"/>
        </w:category>
        <w:types>
          <w:type w:val="bbPlcHdr"/>
        </w:types>
        <w:behaviors>
          <w:behavior w:val="content"/>
        </w:behaviors>
        <w:guid w:val="{6742377C-6785-47A9-AB50-A8F40B4B2435}"/>
      </w:docPartPr>
      <w:docPartBody>
        <w:p w:rsidR="000B5A76" w:rsidRDefault="00F97A00">
          <w:pPr>
            <w:pStyle w:val="6956BA9F14F0413889912F9E044F3144"/>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A00"/>
    <w:rsid w:val="000B5A76"/>
    <w:rsid w:val="00544AB0"/>
    <w:rsid w:val="00F97A00"/>
    <w:rsid w:val="00FB55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E04D7CDB7B44C690CD00FDD628895A">
    <w:name w:val="E4E04D7CDB7B44C690CD00FDD628895A"/>
  </w:style>
  <w:style w:type="paragraph" w:customStyle="1" w:styleId="822BBBD1B9A94C0299A2E7C04805556E">
    <w:name w:val="822BBBD1B9A94C0299A2E7C04805556E"/>
  </w:style>
  <w:style w:type="paragraph" w:customStyle="1" w:styleId="6888598F139D4387AC87626ECCD3EE7F">
    <w:name w:val="6888598F139D4387AC87626ECCD3EE7F"/>
  </w:style>
  <w:style w:type="paragraph" w:customStyle="1" w:styleId="919F36B56D604BB5821B8C77658C9030">
    <w:name w:val="919F36B56D604BB5821B8C77658C9030"/>
  </w:style>
  <w:style w:type="paragraph" w:customStyle="1" w:styleId="31EE98CB877447229D9BFA84050A297E">
    <w:name w:val="31EE98CB877447229D9BFA84050A297E"/>
  </w:style>
  <w:style w:type="paragraph" w:customStyle="1" w:styleId="DCFF87C964B342F2B4FDA0D3F8CB84E0">
    <w:name w:val="DCFF87C964B342F2B4FDA0D3F8CB84E0"/>
  </w:style>
  <w:style w:type="character" w:styleId="Emphasis">
    <w:name w:val="Emphasis"/>
    <w:basedOn w:val="DefaultParagraphFont"/>
    <w:uiPriority w:val="4"/>
    <w:unhideWhenUsed/>
    <w:qFormat/>
    <w:rPr>
      <w:i/>
      <w:iCs/>
    </w:rPr>
  </w:style>
  <w:style w:type="paragraph" w:customStyle="1" w:styleId="D44F6E2CB34745F0B10529D87B86A885">
    <w:name w:val="D44F6E2CB34745F0B10529D87B86A885"/>
  </w:style>
  <w:style w:type="paragraph" w:customStyle="1" w:styleId="7F6E9D2A2CFE44ABAB4898E3D6102F9C">
    <w:name w:val="7F6E9D2A2CFE44ABAB4898E3D6102F9C"/>
  </w:style>
  <w:style w:type="paragraph" w:customStyle="1" w:styleId="51DDB5020B0C400AA2F078F3FC1A7063">
    <w:name w:val="51DDB5020B0C400AA2F078F3FC1A7063"/>
  </w:style>
  <w:style w:type="paragraph" w:customStyle="1" w:styleId="C4B5D81AA1F14D20B7942B1C787857B6">
    <w:name w:val="C4B5D81AA1F14D20B7942B1C787857B6"/>
  </w:style>
  <w:style w:type="paragraph" w:customStyle="1" w:styleId="6336289CBC324DD9B64970D9A694E2FB">
    <w:name w:val="6336289CBC324DD9B64970D9A694E2FB"/>
  </w:style>
  <w:style w:type="paragraph" w:customStyle="1" w:styleId="7B520A39DE714A0488923DEAD56A99B9">
    <w:name w:val="7B520A39DE714A0488923DEAD56A99B9"/>
  </w:style>
  <w:style w:type="paragraph" w:customStyle="1" w:styleId="8CE2D55539FA40CDBB76E6647A8305C7">
    <w:name w:val="8CE2D55539FA40CDBB76E6647A8305C7"/>
  </w:style>
  <w:style w:type="paragraph" w:customStyle="1" w:styleId="111CBDD103244E62A9EC2C30EA3E8D83">
    <w:name w:val="111CBDD103244E62A9EC2C30EA3E8D83"/>
  </w:style>
  <w:style w:type="paragraph" w:customStyle="1" w:styleId="14718756CE4B4EE38E25943CC48C12DC">
    <w:name w:val="14718756CE4B4EE38E25943CC48C12DC"/>
  </w:style>
  <w:style w:type="paragraph" w:customStyle="1" w:styleId="A387E8E736114C599D84AEA842D4C8E7">
    <w:name w:val="A387E8E736114C599D84AEA842D4C8E7"/>
  </w:style>
  <w:style w:type="paragraph" w:customStyle="1" w:styleId="BA1D99F553474134BB02184EB6075AAF">
    <w:name w:val="BA1D99F553474134BB02184EB6075AAF"/>
  </w:style>
  <w:style w:type="paragraph" w:customStyle="1" w:styleId="E2A3202552064F4AB3663BBC0E3A5E39">
    <w:name w:val="E2A3202552064F4AB3663BBC0E3A5E39"/>
  </w:style>
  <w:style w:type="paragraph" w:customStyle="1" w:styleId="F6980CFBE092432EA76EA6590EC5F445">
    <w:name w:val="F6980CFBE092432EA76EA6590EC5F445"/>
  </w:style>
  <w:style w:type="paragraph" w:customStyle="1" w:styleId="B3B68F40BC1C4875A1B2B303AAD7533A">
    <w:name w:val="B3B68F40BC1C4875A1B2B303AAD7533A"/>
  </w:style>
  <w:style w:type="paragraph" w:customStyle="1" w:styleId="1C2BF728880747CD886C0B5D235DAEC3">
    <w:name w:val="1C2BF728880747CD886C0B5D235DAEC3"/>
  </w:style>
  <w:style w:type="paragraph" w:customStyle="1" w:styleId="C61EBF105C03418C85702FDCAAD4C51D">
    <w:name w:val="C61EBF105C03418C85702FDCAAD4C51D"/>
  </w:style>
  <w:style w:type="paragraph" w:customStyle="1" w:styleId="3BF96DB0163842998EEB9E63693CF737">
    <w:name w:val="3BF96DB0163842998EEB9E63693CF737"/>
  </w:style>
  <w:style w:type="paragraph" w:customStyle="1" w:styleId="AF9A961C0E9F49038EABD15897786526">
    <w:name w:val="AF9A961C0E9F49038EABD15897786526"/>
  </w:style>
  <w:style w:type="paragraph" w:customStyle="1" w:styleId="254E8479575A44DE868EAC92E48EE88C">
    <w:name w:val="254E8479575A44DE868EAC92E48EE88C"/>
  </w:style>
  <w:style w:type="paragraph" w:customStyle="1" w:styleId="92180BA324BE463BB799C547B0E2D14B">
    <w:name w:val="92180BA324BE463BB799C547B0E2D14B"/>
  </w:style>
  <w:style w:type="paragraph" w:customStyle="1" w:styleId="B72B67C71CB04F928EB0B563667441AF">
    <w:name w:val="B72B67C71CB04F928EB0B563667441AF"/>
  </w:style>
  <w:style w:type="paragraph" w:customStyle="1" w:styleId="06CCCF07B58148ECA59D51B412B41F1C">
    <w:name w:val="06CCCF07B58148ECA59D51B412B41F1C"/>
  </w:style>
  <w:style w:type="paragraph" w:customStyle="1" w:styleId="9D83180832B44CDCA46F0B0A9D73B865">
    <w:name w:val="9D83180832B44CDCA46F0B0A9D73B865"/>
  </w:style>
  <w:style w:type="paragraph" w:customStyle="1" w:styleId="B3EED2228903476B8BFCE7E11C3E63CE">
    <w:name w:val="B3EED2228903476B8BFCE7E11C3E63CE"/>
  </w:style>
  <w:style w:type="paragraph" w:customStyle="1" w:styleId="903C2B25D46A4E2F82480607A7A379F9">
    <w:name w:val="903C2B25D46A4E2F82480607A7A379F9"/>
  </w:style>
  <w:style w:type="paragraph" w:customStyle="1" w:styleId="33907B5FE80A48E5B409179974204394">
    <w:name w:val="33907B5FE80A48E5B409179974204394"/>
  </w:style>
  <w:style w:type="paragraph" w:customStyle="1" w:styleId="4459BB908E684FFF9051D335E39E8E00">
    <w:name w:val="4459BB908E684FFF9051D335E39E8E00"/>
  </w:style>
  <w:style w:type="paragraph" w:customStyle="1" w:styleId="672A435D7DEB4202B5E72E2B8FCD7C0A">
    <w:name w:val="672A435D7DEB4202B5E72E2B8FCD7C0A"/>
  </w:style>
  <w:style w:type="paragraph" w:customStyle="1" w:styleId="67993AF5E3094065ADE628F717DAAD17">
    <w:name w:val="67993AF5E3094065ADE628F717DAAD17"/>
  </w:style>
  <w:style w:type="paragraph" w:customStyle="1" w:styleId="AA229D5954F245ADB8E8E5C6A2252292">
    <w:name w:val="AA229D5954F245ADB8E8E5C6A2252292"/>
  </w:style>
  <w:style w:type="paragraph" w:customStyle="1" w:styleId="0E1A438314134F4990912A07C9282941">
    <w:name w:val="0E1A438314134F4990912A07C9282941"/>
  </w:style>
  <w:style w:type="paragraph" w:customStyle="1" w:styleId="80805F4AE8AA42878C901F44DBFBB012">
    <w:name w:val="80805F4AE8AA42878C901F44DBFBB012"/>
  </w:style>
  <w:style w:type="paragraph" w:customStyle="1" w:styleId="B76645B5646E4A378BC0BDC6A85317C3">
    <w:name w:val="B76645B5646E4A378BC0BDC6A85317C3"/>
  </w:style>
  <w:style w:type="paragraph" w:customStyle="1" w:styleId="1D3F99BCEB684C09930E84A27FF81BE5">
    <w:name w:val="1D3F99BCEB684C09930E84A27FF81BE5"/>
  </w:style>
  <w:style w:type="paragraph" w:customStyle="1" w:styleId="50DDB6D50153481DBF4D7BCCCCA508DC">
    <w:name w:val="50DDB6D50153481DBF4D7BCCCCA508DC"/>
  </w:style>
  <w:style w:type="paragraph" w:customStyle="1" w:styleId="B8B4D50465C747B5B69AB08ADFB74082">
    <w:name w:val="B8B4D50465C747B5B69AB08ADFB74082"/>
  </w:style>
  <w:style w:type="paragraph" w:customStyle="1" w:styleId="3FE6D4C0DB964A719341C0F2C27B29E3">
    <w:name w:val="3FE6D4C0DB964A719341C0F2C27B29E3"/>
  </w:style>
  <w:style w:type="paragraph" w:customStyle="1" w:styleId="1A2D7AA81BC24C4A81F0032394836F5A">
    <w:name w:val="1A2D7AA81BC24C4A81F0032394836F5A"/>
  </w:style>
  <w:style w:type="paragraph" w:customStyle="1" w:styleId="FEF666768544418AB205AF96279C49FF">
    <w:name w:val="FEF666768544418AB205AF96279C49FF"/>
  </w:style>
  <w:style w:type="paragraph" w:customStyle="1" w:styleId="8E1F7EE36EE1401E8EA9C1BDA0AA3E06">
    <w:name w:val="8E1F7EE36EE1401E8EA9C1BDA0AA3E06"/>
  </w:style>
  <w:style w:type="paragraph" w:customStyle="1" w:styleId="94E8C157688C4F5E948FDDBF77766156">
    <w:name w:val="94E8C157688C4F5E948FDDBF77766156"/>
  </w:style>
  <w:style w:type="paragraph" w:customStyle="1" w:styleId="78E13055913B4D1E8F8CFB081FB0EE95">
    <w:name w:val="78E13055913B4D1E8F8CFB081FB0EE95"/>
  </w:style>
  <w:style w:type="paragraph" w:customStyle="1" w:styleId="D2797B25A4DF4A0498B179CB5C80E9EB">
    <w:name w:val="D2797B25A4DF4A0498B179CB5C80E9EB"/>
  </w:style>
  <w:style w:type="paragraph" w:customStyle="1" w:styleId="C9C8C9A10FED49D583E87F9B19753C4E">
    <w:name w:val="C9C8C9A10FED49D583E87F9B19753C4E"/>
  </w:style>
  <w:style w:type="paragraph" w:customStyle="1" w:styleId="C65D1ED95DE542C397BB076337A9A17B">
    <w:name w:val="C65D1ED95DE542C397BB076337A9A17B"/>
  </w:style>
  <w:style w:type="paragraph" w:customStyle="1" w:styleId="37DCF74D74734385BE3FC90D93EB6225">
    <w:name w:val="37DCF74D74734385BE3FC90D93EB6225"/>
  </w:style>
  <w:style w:type="paragraph" w:customStyle="1" w:styleId="84C8BB4705C04001BDBD1EC19675A1DD">
    <w:name w:val="84C8BB4705C04001BDBD1EC19675A1DD"/>
  </w:style>
  <w:style w:type="paragraph" w:customStyle="1" w:styleId="B1C0FC97DC1D42F494D7B44A2EBC745F">
    <w:name w:val="B1C0FC97DC1D42F494D7B44A2EBC745F"/>
  </w:style>
  <w:style w:type="paragraph" w:customStyle="1" w:styleId="63FE5AE230AF46E887E90C5D56A36366">
    <w:name w:val="63FE5AE230AF46E887E90C5D56A36366"/>
  </w:style>
  <w:style w:type="paragraph" w:customStyle="1" w:styleId="F4ADAE603AEF4548A273CAA21F8A2AEB">
    <w:name w:val="F4ADAE603AEF4548A273CAA21F8A2AEB"/>
  </w:style>
  <w:style w:type="paragraph" w:customStyle="1" w:styleId="A98682C6E9374514BDC52E65140EB019">
    <w:name w:val="A98682C6E9374514BDC52E65140EB019"/>
  </w:style>
  <w:style w:type="paragraph" w:customStyle="1" w:styleId="84214D2A07534EBCB7BCAD062B46A54A">
    <w:name w:val="84214D2A07534EBCB7BCAD062B46A54A"/>
  </w:style>
  <w:style w:type="paragraph" w:customStyle="1" w:styleId="CD78B504BFB4427185FA9271DF7BDDC4">
    <w:name w:val="CD78B504BFB4427185FA9271DF7BDDC4"/>
  </w:style>
  <w:style w:type="paragraph" w:customStyle="1" w:styleId="3EAD54A00C624B34B653B44C2C3FE7BA">
    <w:name w:val="3EAD54A00C624B34B653B44C2C3FE7BA"/>
  </w:style>
  <w:style w:type="paragraph" w:customStyle="1" w:styleId="B6E8396C678D4E7291EEA88F3904D428">
    <w:name w:val="B6E8396C678D4E7291EEA88F3904D428"/>
  </w:style>
  <w:style w:type="paragraph" w:customStyle="1" w:styleId="6956BA9F14F0413889912F9E044F3144">
    <w:name w:val="6956BA9F14F0413889912F9E044F3144"/>
  </w:style>
  <w:style w:type="paragraph" w:customStyle="1" w:styleId="443AFDD9D26645FFB1A5CD2650625C8D">
    <w:name w:val="443AFDD9D26645FFB1A5CD2650625C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Scorecard  Model acquisition template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3658</TotalTime>
  <Pages>15</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Scorecard Model Acquisition Template</dc:title>
  <dc:subject/>
  <dc:creator>Indra Lukas Tjahaja</dc:creator>
  <cp:keywords/>
  <dc:description/>
  <cp:lastModifiedBy>Indra Lukas Tjahaja</cp:lastModifiedBy>
  <cp:revision>137</cp:revision>
  <dcterms:created xsi:type="dcterms:W3CDTF">2021-10-01T04:53:00Z</dcterms:created>
  <dcterms:modified xsi:type="dcterms:W3CDTF">2021-10-31T04:05:00Z</dcterms:modified>
</cp:coreProperties>
</file>